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EC" w:rsidRPr="00E46730" w:rsidRDefault="00B74A07" w:rsidP="00E46730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E46730">
        <w:rPr>
          <w:rFonts w:ascii="Times New Roman" w:hAnsi="Times New Roman" w:cs="Times New Roman"/>
          <w:b/>
          <w:sz w:val="40"/>
          <w:szCs w:val="40"/>
        </w:rPr>
        <w:t>Reproduction glossary set 1 2016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94"/>
        <w:gridCol w:w="7746"/>
      </w:tblGrid>
      <w:tr w:rsidR="00E46730" w:rsidRPr="00E46730" w:rsidTr="00730699">
        <w:tc>
          <w:tcPr>
            <w:tcW w:w="2994" w:type="dxa"/>
          </w:tcPr>
          <w:p w:rsidR="00E46730" w:rsidRPr="00E46730" w:rsidRDefault="00E46730" w:rsidP="00E4673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6730">
              <w:rPr>
                <w:rFonts w:ascii="Times New Roman" w:hAnsi="Times New Roman" w:cs="Times New Roman"/>
                <w:b/>
                <w:sz w:val="40"/>
                <w:szCs w:val="40"/>
              </w:rPr>
              <w:t>Term</w:t>
            </w:r>
          </w:p>
        </w:tc>
        <w:tc>
          <w:tcPr>
            <w:tcW w:w="7746" w:type="dxa"/>
          </w:tcPr>
          <w:p w:rsidR="00E46730" w:rsidRPr="00E46730" w:rsidRDefault="00E46730" w:rsidP="00E4673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6730">
              <w:rPr>
                <w:rFonts w:ascii="Times New Roman" w:hAnsi="Times New Roman" w:cs="Times New Roman"/>
                <w:b/>
                <w:sz w:val="40"/>
                <w:szCs w:val="40"/>
              </w:rPr>
              <w:t>Meaning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E4673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6730">
              <w:rPr>
                <w:rFonts w:ascii="Times New Roman" w:hAnsi="Times New Roman" w:cs="Times New Roman"/>
                <w:b/>
                <w:sz w:val="40"/>
                <w:szCs w:val="40"/>
              </w:rPr>
              <w:t>Reproduction</w:t>
            </w:r>
          </w:p>
        </w:tc>
        <w:tc>
          <w:tcPr>
            <w:tcW w:w="7746" w:type="dxa"/>
          </w:tcPr>
          <w:p w:rsidR="00E46730" w:rsidRPr="00E46730" w:rsidRDefault="004806C5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making of new life forms from existing ones.  It can occur asexually or sexually.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E4673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6730">
              <w:rPr>
                <w:rFonts w:ascii="Times New Roman" w:hAnsi="Times New Roman" w:cs="Times New Roman"/>
                <w:b/>
                <w:sz w:val="40"/>
                <w:szCs w:val="40"/>
              </w:rPr>
              <w:t>Asexual reproduction</w:t>
            </w:r>
          </w:p>
        </w:tc>
        <w:tc>
          <w:tcPr>
            <w:tcW w:w="7746" w:type="dxa"/>
          </w:tcPr>
          <w:p w:rsidR="00E46730" w:rsidRPr="00E46730" w:rsidRDefault="004806C5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production of offspring from a single parent without the combining of sex cells.  The offspring are genetically identical to the parent.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E4673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6730">
              <w:rPr>
                <w:rFonts w:ascii="Times New Roman" w:hAnsi="Times New Roman" w:cs="Times New Roman"/>
                <w:b/>
                <w:sz w:val="40"/>
                <w:szCs w:val="40"/>
              </w:rPr>
              <w:t>Sexual reproduction</w:t>
            </w:r>
          </w:p>
        </w:tc>
        <w:tc>
          <w:tcPr>
            <w:tcW w:w="7746" w:type="dxa"/>
          </w:tcPr>
          <w:p w:rsidR="00E46730" w:rsidRPr="00E46730" w:rsidRDefault="004806C5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production of offspring by the joining of sex cells (eggs and sperms or pollen and ovules).  It often involves 2 parents.  The offspring are genetically different to the parents.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E4673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6730">
              <w:rPr>
                <w:rFonts w:ascii="Times New Roman" w:hAnsi="Times New Roman" w:cs="Times New Roman"/>
                <w:b/>
                <w:sz w:val="40"/>
                <w:szCs w:val="40"/>
              </w:rPr>
              <w:t>Cloning</w:t>
            </w:r>
          </w:p>
        </w:tc>
        <w:tc>
          <w:tcPr>
            <w:tcW w:w="7746" w:type="dxa"/>
          </w:tcPr>
          <w:p w:rsidR="00E46730" w:rsidRPr="00E46730" w:rsidRDefault="004806C5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The production of offspring </w:t>
            </w:r>
            <w:proofErr w:type="gram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that are</w:t>
            </w:r>
            <w:proofErr w:type="gramEnd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genetically identical to the parent.  It often involves fairly complicated laboratory procedures.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E4673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6730">
              <w:rPr>
                <w:rFonts w:ascii="Times New Roman" w:hAnsi="Times New Roman" w:cs="Times New Roman"/>
                <w:b/>
                <w:sz w:val="40"/>
                <w:szCs w:val="40"/>
              </w:rPr>
              <w:t>Binary fission</w:t>
            </w:r>
          </w:p>
        </w:tc>
        <w:tc>
          <w:tcPr>
            <w:tcW w:w="7746" w:type="dxa"/>
          </w:tcPr>
          <w:p w:rsidR="00E46730" w:rsidRPr="00E46730" w:rsidRDefault="002E1EF6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Reproduction by cells splitting in two.  Bacteria usually reproduce this way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E4673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6730">
              <w:rPr>
                <w:rFonts w:ascii="Times New Roman" w:hAnsi="Times New Roman" w:cs="Times New Roman"/>
                <w:b/>
                <w:sz w:val="40"/>
                <w:szCs w:val="40"/>
              </w:rPr>
              <w:t>Vegetative reproduction</w:t>
            </w:r>
          </w:p>
        </w:tc>
        <w:tc>
          <w:tcPr>
            <w:tcW w:w="7746" w:type="dxa"/>
          </w:tcPr>
          <w:p w:rsidR="00E46730" w:rsidRPr="00E46730" w:rsidRDefault="002E1EF6" w:rsidP="002E1EF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Reproduction from part of the adult plant.  It often involves specialised reproductive organs such as bulbs, tubers or runners.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E4673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6730">
              <w:rPr>
                <w:rFonts w:ascii="Times New Roman" w:hAnsi="Times New Roman" w:cs="Times New Roman"/>
                <w:b/>
                <w:sz w:val="40"/>
                <w:szCs w:val="40"/>
              </w:rPr>
              <w:t>Parthenogenesis</w:t>
            </w:r>
          </w:p>
        </w:tc>
        <w:tc>
          <w:tcPr>
            <w:tcW w:w="7746" w:type="dxa"/>
          </w:tcPr>
          <w:p w:rsidR="00E46730" w:rsidRPr="00E46730" w:rsidRDefault="002E1EF6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 form of asexual reproduction where an egg develops into an adult without being fertilized.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3A2C3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Gametes</w:t>
            </w:r>
          </w:p>
        </w:tc>
        <w:tc>
          <w:tcPr>
            <w:tcW w:w="7746" w:type="dxa"/>
          </w:tcPr>
          <w:p w:rsidR="00E46730" w:rsidRPr="00E46730" w:rsidRDefault="003A2C3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“Sex cells”.  Sperms or Pollen in males, ova (eggs) or ovules in females.  Each contains half the amount of genetic material to normal body cells.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3A2C3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Meiosis</w:t>
            </w:r>
          </w:p>
        </w:tc>
        <w:tc>
          <w:tcPr>
            <w:tcW w:w="7746" w:type="dxa"/>
          </w:tcPr>
          <w:p w:rsidR="00E46730" w:rsidRPr="00E46730" w:rsidRDefault="003A2C3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 form of cell division that produces gametes.  It exactly halves the genetic material in each egg or sperm.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140A3B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Stamen</w:t>
            </w:r>
          </w:p>
        </w:tc>
        <w:tc>
          <w:tcPr>
            <w:tcW w:w="7746" w:type="dxa"/>
          </w:tcPr>
          <w:p w:rsidR="00E46730" w:rsidRPr="00E46730" w:rsidRDefault="00140A3B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The male part of a flower.  Made up of a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filament and an anther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140A3B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 xml:space="preserve">Filament </w:t>
            </w:r>
          </w:p>
        </w:tc>
        <w:tc>
          <w:tcPr>
            <w:tcW w:w="7746" w:type="dxa"/>
          </w:tcPr>
          <w:p w:rsidR="00140A3B" w:rsidRDefault="00140A3B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‘stalk’ that holds an anther in a flower.</w:t>
            </w:r>
          </w:p>
          <w:p w:rsidR="00E46730" w:rsidRPr="00E46730" w:rsidRDefault="00140A3B" w:rsidP="00140A3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It usually holds the anther up where the pollen can be removed by insects, birds or the wind.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140A3B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Anther</w:t>
            </w:r>
          </w:p>
        </w:tc>
        <w:tc>
          <w:tcPr>
            <w:tcW w:w="7746" w:type="dxa"/>
          </w:tcPr>
          <w:p w:rsidR="00E46730" w:rsidRPr="00E46730" w:rsidRDefault="00140A3B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sack on the end of a filament that contains the pollen grains.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140A3B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Pollen </w:t>
            </w:r>
          </w:p>
        </w:tc>
        <w:tc>
          <w:tcPr>
            <w:tcW w:w="7746" w:type="dxa"/>
          </w:tcPr>
          <w:p w:rsidR="00E46730" w:rsidRPr="00E46730" w:rsidRDefault="00140A3B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The grains produced by the anther that </w:t>
            </w:r>
            <w:r w:rsidR="00DA66A3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contain the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male sex cells of a flowering plant</w:t>
            </w:r>
            <w:r w:rsidR="00DA66A3">
              <w:rPr>
                <w:rFonts w:ascii="Times New Roman" w:hAnsi="Times New Roman" w:cs="Times New Roman"/>
                <w:b/>
                <w:sz w:val="40"/>
                <w:szCs w:val="40"/>
              </w:rPr>
              <w:t>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Carpal</w:t>
            </w:r>
          </w:p>
        </w:tc>
        <w:tc>
          <w:tcPr>
            <w:tcW w:w="7746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Also called Pistil.  The female part of a flower.  Made up of a stigma, style and ovary.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Ovary</w:t>
            </w:r>
          </w:p>
        </w:tc>
        <w:tc>
          <w:tcPr>
            <w:tcW w:w="7746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Where egg cells are made.  In plants they are called ovules.  After fertilization in plants the seeds grow inside the ovary and the ovary becomes a fruit.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Style</w:t>
            </w:r>
          </w:p>
        </w:tc>
        <w:tc>
          <w:tcPr>
            <w:tcW w:w="7746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Connects the ovary to the stigma.  Holds the stigma where it can collect pollen.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Stigma</w:t>
            </w:r>
          </w:p>
        </w:tc>
        <w:tc>
          <w:tcPr>
            <w:tcW w:w="7746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top of the carpal which collects pollen</w:t>
            </w:r>
            <w:proofErr w:type="gram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,  It</w:t>
            </w:r>
            <w:proofErr w:type="gramEnd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is often sticky or hairy.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Petal</w:t>
            </w:r>
          </w:p>
        </w:tc>
        <w:tc>
          <w:tcPr>
            <w:tcW w:w="7746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Modified leaves that surround the flower.  Often brightly coloured to attract pollinators.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Sepal</w:t>
            </w:r>
          </w:p>
        </w:tc>
        <w:tc>
          <w:tcPr>
            <w:tcW w:w="7746" w:type="dxa"/>
          </w:tcPr>
          <w:p w:rsidR="00E46730" w:rsidRPr="00E46730" w:rsidRDefault="00DA66A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Modified leaves that </w:t>
            </w: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protectteh</w:t>
            </w:r>
            <w:proofErr w:type="spellEnd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flower bud.  Usually green, sometimes coloured.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Pollination</w:t>
            </w:r>
          </w:p>
        </w:tc>
        <w:tc>
          <w:tcPr>
            <w:tcW w:w="7746" w:type="dxa"/>
          </w:tcPr>
          <w:p w:rsidR="00E46730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transfer of pollen from the anthers of a flower to the stigma of (usually) another flower.   Pollen can be transferred by insects, birds, animals or the wind.</w:t>
            </w:r>
          </w:p>
        </w:tc>
      </w:tr>
      <w:tr w:rsidR="00E46730" w:rsidRPr="00E46730" w:rsidTr="00730699">
        <w:tc>
          <w:tcPr>
            <w:tcW w:w="2994" w:type="dxa"/>
          </w:tcPr>
          <w:p w:rsidR="00E46730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Nectar</w:t>
            </w:r>
          </w:p>
        </w:tc>
        <w:tc>
          <w:tcPr>
            <w:tcW w:w="7746" w:type="dxa"/>
          </w:tcPr>
          <w:p w:rsidR="00E46730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Sweet sugary liquid that many plants use to attract pollinators.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Nectaries</w:t>
            </w:r>
          </w:p>
        </w:tc>
        <w:tc>
          <w:tcPr>
            <w:tcW w:w="7746" w:type="dxa"/>
          </w:tcPr>
          <w:p w:rsidR="00DA66A3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glands that secrete nectar.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Pollen tube</w:t>
            </w:r>
          </w:p>
        </w:tc>
        <w:tc>
          <w:tcPr>
            <w:tcW w:w="7746" w:type="dxa"/>
          </w:tcPr>
          <w:p w:rsidR="00DA66A3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A tube that grows from a pollen grain on a stigma down through the style to the ovary so the sperm cell can get to the ovule and fertilize it. 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Fertilization</w:t>
            </w:r>
          </w:p>
        </w:tc>
        <w:tc>
          <w:tcPr>
            <w:tcW w:w="7746" w:type="dxa"/>
          </w:tcPr>
          <w:p w:rsidR="00DA66A3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When a male sex cell fuses with a female sex cell.  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Zygote</w:t>
            </w:r>
          </w:p>
        </w:tc>
        <w:tc>
          <w:tcPr>
            <w:tcW w:w="7746" w:type="dxa"/>
          </w:tcPr>
          <w:p w:rsidR="00DA66A3" w:rsidRPr="00E46730" w:rsidRDefault="006801B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single cell formed at fertilization.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23582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Embryo</w:t>
            </w:r>
          </w:p>
        </w:tc>
        <w:tc>
          <w:tcPr>
            <w:tcW w:w="7746" w:type="dxa"/>
          </w:tcPr>
          <w:p w:rsidR="00DA66A3" w:rsidRPr="00E46730" w:rsidRDefault="0023582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early stage formed by cell division of a zygote.  In plants it becomes part of the seed.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23582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Seed</w:t>
            </w:r>
          </w:p>
        </w:tc>
        <w:tc>
          <w:tcPr>
            <w:tcW w:w="7746" w:type="dxa"/>
          </w:tcPr>
          <w:p w:rsidR="00DA66A3" w:rsidRPr="00E46730" w:rsidRDefault="0023582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 plant embryo with a food reserve (starch &amp;/or fat &amp;/or protein) and a protective covering formed inside the ovary.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23582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Fruit</w:t>
            </w:r>
          </w:p>
        </w:tc>
        <w:tc>
          <w:tcPr>
            <w:tcW w:w="7746" w:type="dxa"/>
          </w:tcPr>
          <w:p w:rsidR="00DA66A3" w:rsidRPr="00E46730" w:rsidRDefault="00F30DE5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 fruit develops from the</w:t>
            </w:r>
            <w:r w:rsidR="0023582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wall of the ovary which protects the seeds and helps them disperse.  It may be sweet and juicy or dry and hard.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23582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Germination</w:t>
            </w:r>
          </w:p>
        </w:tc>
        <w:tc>
          <w:tcPr>
            <w:tcW w:w="7746" w:type="dxa"/>
          </w:tcPr>
          <w:p w:rsidR="00DA66A3" w:rsidRPr="00E46730" w:rsidRDefault="0023582E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When a seed begins to grow into an adult plant.  It usually needs water to start it off.</w:t>
            </w:r>
          </w:p>
        </w:tc>
      </w:tr>
      <w:tr w:rsidR="00976DCB" w:rsidRPr="00E46730" w:rsidTr="00730699">
        <w:tc>
          <w:tcPr>
            <w:tcW w:w="2994" w:type="dxa"/>
          </w:tcPr>
          <w:p w:rsidR="00976DCB" w:rsidRPr="00E46730" w:rsidRDefault="00976DCB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Hermaphrodite</w:t>
            </w:r>
          </w:p>
        </w:tc>
        <w:tc>
          <w:tcPr>
            <w:tcW w:w="7746" w:type="dxa"/>
          </w:tcPr>
          <w:p w:rsidR="00976DCB" w:rsidRPr="00E46730" w:rsidRDefault="00CF33D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Having both male and female reproductive organs in the same organism.</w:t>
            </w:r>
            <w:r w:rsidR="00F5339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Most flowering plants are hermaphrodite.  Some animals such as snails and earthworms are also.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External fertilization</w:t>
            </w:r>
          </w:p>
        </w:tc>
        <w:tc>
          <w:tcPr>
            <w:tcW w:w="7746" w:type="dxa"/>
          </w:tcPr>
          <w:p w:rsidR="00DA66A3" w:rsidRPr="00E46730" w:rsidRDefault="00F53394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Fertilization that occurs outside the body in water.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Internal fertilization</w:t>
            </w:r>
          </w:p>
        </w:tc>
        <w:tc>
          <w:tcPr>
            <w:tcW w:w="7746" w:type="dxa"/>
          </w:tcPr>
          <w:p w:rsidR="00DA66A3" w:rsidRPr="00E46730" w:rsidRDefault="00F53394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Fertilization that occurs inside the body.  All land animals have internal fertilization as do many aquatic organisms.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Internal development</w:t>
            </w:r>
          </w:p>
        </w:tc>
        <w:tc>
          <w:tcPr>
            <w:tcW w:w="7746" w:type="dxa"/>
          </w:tcPr>
          <w:p w:rsidR="00DA66A3" w:rsidRPr="00E46730" w:rsidRDefault="00F53394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Where the fertilised eggs are kept inside the female until they are developed into babies.</w:t>
            </w:r>
          </w:p>
        </w:tc>
      </w:tr>
      <w:tr w:rsidR="00F53394" w:rsidRPr="00E46730" w:rsidTr="00730699">
        <w:tc>
          <w:tcPr>
            <w:tcW w:w="2994" w:type="dxa"/>
          </w:tcPr>
          <w:p w:rsidR="00F53394" w:rsidRDefault="00F53394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External development </w:t>
            </w:r>
          </w:p>
        </w:tc>
        <w:tc>
          <w:tcPr>
            <w:tcW w:w="7746" w:type="dxa"/>
          </w:tcPr>
          <w:p w:rsidR="00F53394" w:rsidRDefault="00F53394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Where eggs are laid a</w:t>
            </w:r>
            <w:r w:rsidR="00307E8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nd develop outside the body of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</w:t>
            </w:r>
            <w:r w:rsidR="00307E82">
              <w:rPr>
                <w:rFonts w:ascii="Times New Roman" w:hAnsi="Times New Roman" w:cs="Times New Roman"/>
                <w:b/>
                <w:sz w:val="40"/>
                <w:szCs w:val="40"/>
              </w:rPr>
              <w:t>e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female.</w:t>
            </w:r>
          </w:p>
        </w:tc>
      </w:tr>
      <w:tr w:rsidR="00DA66A3" w:rsidRPr="00E46730" w:rsidTr="00730699">
        <w:tc>
          <w:tcPr>
            <w:tcW w:w="2994" w:type="dxa"/>
          </w:tcPr>
          <w:p w:rsidR="00DA66A3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Testes</w:t>
            </w:r>
          </w:p>
        </w:tc>
        <w:tc>
          <w:tcPr>
            <w:tcW w:w="7746" w:type="dxa"/>
          </w:tcPr>
          <w:p w:rsidR="00DA66A3" w:rsidRPr="00E46730" w:rsidRDefault="00307E8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part of the male reproductive system that produces sperm</w:t>
            </w:r>
            <w:r w:rsidR="00DC44AD">
              <w:rPr>
                <w:rFonts w:ascii="Times New Roman" w:hAnsi="Times New Roman" w:cs="Times New Roman"/>
                <w:b/>
                <w:sz w:val="40"/>
                <w:szCs w:val="40"/>
              </w:rPr>
              <w:t>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Epididymis</w:t>
            </w:r>
          </w:p>
        </w:tc>
        <w:tc>
          <w:tcPr>
            <w:tcW w:w="7746" w:type="dxa"/>
          </w:tcPr>
          <w:p w:rsidR="00B07C42" w:rsidRPr="00E46730" w:rsidRDefault="00DC44AD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part of the male reproductive system that stores the sperm.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Vas Deferens</w:t>
            </w:r>
          </w:p>
        </w:tc>
        <w:tc>
          <w:tcPr>
            <w:tcW w:w="7746" w:type="dxa"/>
          </w:tcPr>
          <w:p w:rsidR="00B07C42" w:rsidRPr="00E46730" w:rsidRDefault="00DC44AD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tube that carries the sperm from the epididymis to where it joins with the urethra.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Seminal Vesicle</w:t>
            </w:r>
          </w:p>
        </w:tc>
        <w:tc>
          <w:tcPr>
            <w:tcW w:w="7746" w:type="dxa"/>
          </w:tcPr>
          <w:p w:rsidR="00B07C42" w:rsidRPr="00E46730" w:rsidRDefault="00DC44AD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A gland that secretes a thick sugary solution that </w:t>
            </w:r>
            <w:proofErr w:type="gram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make  up</w:t>
            </w:r>
            <w:proofErr w:type="gramEnd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about 70% of semen</w:t>
            </w:r>
            <w:r w:rsidR="004404E3">
              <w:rPr>
                <w:rFonts w:ascii="Times New Roman" w:hAnsi="Times New Roman" w:cs="Times New Roman"/>
                <w:b/>
                <w:sz w:val="40"/>
                <w:szCs w:val="40"/>
              </w:rPr>
              <w:t>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Prostate gland</w:t>
            </w:r>
          </w:p>
        </w:tc>
        <w:tc>
          <w:tcPr>
            <w:tcW w:w="7746" w:type="dxa"/>
          </w:tcPr>
          <w:p w:rsidR="00B07C42" w:rsidRPr="00E46730" w:rsidRDefault="00DC44AD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A gland that produces </w:t>
            </w:r>
            <w:r w:rsidR="004404E3">
              <w:rPr>
                <w:rFonts w:ascii="Times New Roman" w:hAnsi="Times New Roman" w:cs="Times New Roman"/>
                <w:b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milky alkaline solution that makes up about 30% of semen.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Bulbo</w:t>
            </w:r>
            <w:proofErr w:type="spellEnd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-urethral gland</w:t>
            </w:r>
          </w:p>
        </w:tc>
        <w:tc>
          <w:tcPr>
            <w:tcW w:w="7746" w:type="dxa"/>
          </w:tcPr>
          <w:p w:rsidR="00B07C42" w:rsidRPr="00E46730" w:rsidRDefault="004404E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A gland that secretes </w:t>
            </w:r>
            <w:proofErr w:type="gram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 clear</w:t>
            </w:r>
            <w:proofErr w:type="gramEnd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mucus that lubricates the penis.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Semen</w:t>
            </w:r>
          </w:p>
        </w:tc>
        <w:tc>
          <w:tcPr>
            <w:tcW w:w="7746" w:type="dxa"/>
          </w:tcPr>
          <w:p w:rsidR="00B07C42" w:rsidRPr="00E46730" w:rsidRDefault="004404E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fluid added to sperm. It contains nutrients and provides a medium for sperms to swim in.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Urethra</w:t>
            </w:r>
          </w:p>
        </w:tc>
        <w:tc>
          <w:tcPr>
            <w:tcW w:w="7746" w:type="dxa"/>
          </w:tcPr>
          <w:p w:rsidR="00B07C42" w:rsidRPr="00E46730" w:rsidRDefault="004404E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The tube that goes from the bladder to the tip of the penis.  It can carry urine and semen at different times. 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Penis</w:t>
            </w:r>
          </w:p>
        </w:tc>
        <w:tc>
          <w:tcPr>
            <w:tcW w:w="7746" w:type="dxa"/>
          </w:tcPr>
          <w:p w:rsidR="00B07C42" w:rsidRPr="00E46730" w:rsidRDefault="004404E3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organ that places sperm inside the body of the female.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Puberty</w:t>
            </w:r>
          </w:p>
        </w:tc>
        <w:tc>
          <w:tcPr>
            <w:tcW w:w="7746" w:type="dxa"/>
          </w:tcPr>
          <w:p w:rsidR="00B07C42" w:rsidRPr="00E46730" w:rsidRDefault="00A8032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time when the sexual organs become mature and able to make sperms and eggs.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Ovulation</w:t>
            </w:r>
          </w:p>
        </w:tc>
        <w:tc>
          <w:tcPr>
            <w:tcW w:w="7746" w:type="dxa"/>
          </w:tcPr>
          <w:p w:rsidR="00B07C42" w:rsidRPr="00E46730" w:rsidRDefault="00A8032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When an egg (ovum) is released from the ovary.  In humans</w:t>
            </w:r>
            <w:r w:rsidR="00497B62">
              <w:rPr>
                <w:rFonts w:ascii="Times New Roman" w:hAnsi="Times New Roman" w:cs="Times New Roman"/>
                <w:b/>
                <w:sz w:val="40"/>
                <w:szCs w:val="40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one ovum per month.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Fallopian tube (Oviduct)</w:t>
            </w:r>
          </w:p>
        </w:tc>
        <w:tc>
          <w:tcPr>
            <w:tcW w:w="7746" w:type="dxa"/>
          </w:tcPr>
          <w:p w:rsidR="00B07C42" w:rsidRPr="00E46730" w:rsidRDefault="00A8032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tube that carries the ovum from the ovary to the uterus.  It is where fertilization usually occurs.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Uterus</w:t>
            </w:r>
          </w:p>
        </w:tc>
        <w:tc>
          <w:tcPr>
            <w:tcW w:w="7746" w:type="dxa"/>
          </w:tcPr>
          <w:p w:rsidR="00B07C42" w:rsidRPr="00E46730" w:rsidRDefault="00A8032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The organ in which the baby grows and develops during </w:t>
            </w:r>
            <w:proofErr w:type="gram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pregnancy .</w:t>
            </w:r>
            <w:proofErr w:type="gramEnd"/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Cervix</w:t>
            </w:r>
          </w:p>
        </w:tc>
        <w:tc>
          <w:tcPr>
            <w:tcW w:w="7746" w:type="dxa"/>
          </w:tcPr>
          <w:p w:rsidR="00B07C42" w:rsidRPr="00E46730" w:rsidRDefault="00A8032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narrow region at the lower end of the uterus and the top of the vagina.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Vagina</w:t>
            </w:r>
          </w:p>
        </w:tc>
        <w:tc>
          <w:tcPr>
            <w:tcW w:w="7746" w:type="dxa"/>
          </w:tcPr>
          <w:p w:rsidR="00B07C42" w:rsidRPr="00E46730" w:rsidRDefault="00A80320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The tube from the bottom of the uterus to the outside.  Acts as the birth canal and receives the </w:t>
            </w:r>
            <w:r w:rsidR="00026162">
              <w:rPr>
                <w:rFonts w:ascii="Times New Roman" w:hAnsi="Times New Roman" w:cs="Times New Roman"/>
                <w:b/>
                <w:sz w:val="40"/>
                <w:szCs w:val="40"/>
              </w:rPr>
              <w:t>penis during sexual intercourse.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Menstruation</w:t>
            </w:r>
          </w:p>
        </w:tc>
        <w:tc>
          <w:tcPr>
            <w:tcW w:w="7746" w:type="dxa"/>
          </w:tcPr>
          <w:p w:rsidR="00B07C42" w:rsidRPr="00E46730" w:rsidRDefault="0002616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The monthly shedding of the lining of the uterus through the vagina in humans.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Ejaculation</w:t>
            </w:r>
          </w:p>
        </w:tc>
        <w:tc>
          <w:tcPr>
            <w:tcW w:w="7746" w:type="dxa"/>
          </w:tcPr>
          <w:p w:rsidR="00B07C42" w:rsidRPr="00E46730" w:rsidRDefault="0002616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Releasing semen from the penis.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In-Vitro fertilization (IVF)</w:t>
            </w:r>
          </w:p>
        </w:tc>
        <w:tc>
          <w:tcPr>
            <w:tcW w:w="7746" w:type="dxa"/>
          </w:tcPr>
          <w:p w:rsidR="00B07C42" w:rsidRPr="00E46730" w:rsidRDefault="0002616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Fertilization that occurs artificially in a petri dish.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Infertility</w:t>
            </w:r>
          </w:p>
        </w:tc>
        <w:tc>
          <w:tcPr>
            <w:tcW w:w="7746" w:type="dxa"/>
          </w:tcPr>
          <w:p w:rsidR="00B07C42" w:rsidRPr="00E46730" w:rsidRDefault="0002616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Inability to reproduce.  In humans a year of regular unprotected sexual intercourse without pregnancy.</w:t>
            </w: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7746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7746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7746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7746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7746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7746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B07C42" w:rsidRPr="00E46730" w:rsidTr="00730699">
        <w:tc>
          <w:tcPr>
            <w:tcW w:w="2994" w:type="dxa"/>
          </w:tcPr>
          <w:p w:rsidR="00B07C42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7746" w:type="dxa"/>
          </w:tcPr>
          <w:p w:rsidR="00B07C42" w:rsidRPr="00E46730" w:rsidRDefault="00B07C42" w:rsidP="00E4673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E46730" w:rsidRPr="00E46730" w:rsidRDefault="00E46730" w:rsidP="00E46730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sectPr w:rsidR="00E46730" w:rsidRPr="00E46730" w:rsidSect="00E467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07"/>
    <w:rsid w:val="00026162"/>
    <w:rsid w:val="00140A3B"/>
    <w:rsid w:val="0023582E"/>
    <w:rsid w:val="00297272"/>
    <w:rsid w:val="002E1EF6"/>
    <w:rsid w:val="00307E82"/>
    <w:rsid w:val="003A2C33"/>
    <w:rsid w:val="004404E3"/>
    <w:rsid w:val="004806C5"/>
    <w:rsid w:val="00497B62"/>
    <w:rsid w:val="006801BE"/>
    <w:rsid w:val="006A75E9"/>
    <w:rsid w:val="00715BA4"/>
    <w:rsid w:val="00730699"/>
    <w:rsid w:val="008E0C3F"/>
    <w:rsid w:val="00976DCB"/>
    <w:rsid w:val="00A80320"/>
    <w:rsid w:val="00B07C42"/>
    <w:rsid w:val="00B4318D"/>
    <w:rsid w:val="00B74A07"/>
    <w:rsid w:val="00CD2BA9"/>
    <w:rsid w:val="00CF33D0"/>
    <w:rsid w:val="00DA66A3"/>
    <w:rsid w:val="00DC44AD"/>
    <w:rsid w:val="00E46730"/>
    <w:rsid w:val="00F30DE5"/>
    <w:rsid w:val="00F50A35"/>
    <w:rsid w:val="00F5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35DAC3-A922-45F2-BA23-80BCD885AC38}"/>
</file>

<file path=customXml/itemProps2.xml><?xml version="1.0" encoding="utf-8"?>
<ds:datastoreItem xmlns:ds="http://schemas.openxmlformats.org/officeDocument/2006/customXml" ds:itemID="{B7614003-31BA-471A-9088-346946A5ABBB}"/>
</file>

<file path=customXml/itemProps3.xml><?xml version="1.0" encoding="utf-8"?>
<ds:datastoreItem xmlns:ds="http://schemas.openxmlformats.org/officeDocument/2006/customXml" ds:itemID="{1F83BC41-468A-4C6D-A797-2FC71419F197}"/>
</file>

<file path=docProps/app.xml><?xml version="1.0" encoding="utf-8"?>
<Properties xmlns="http://schemas.openxmlformats.org/officeDocument/2006/extended-properties" xmlns:vt="http://schemas.openxmlformats.org/officeDocument/2006/docPropsVTypes">
  <Template>760CA248</Template>
  <TotalTime>187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TINETTI Raymond</dc:creator>
  <cp:lastModifiedBy>TINETTI Raymond</cp:lastModifiedBy>
  <cp:revision>16</cp:revision>
  <dcterms:created xsi:type="dcterms:W3CDTF">2016-10-14T07:31:00Z</dcterms:created>
  <dcterms:modified xsi:type="dcterms:W3CDTF">2016-11-03T03:03:00Z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