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00" w:rsidRPr="00690AC4" w:rsidRDefault="008D6D5C" w:rsidP="008D6D5C">
      <w:pPr>
        <w:jc w:val="center"/>
        <w:rPr>
          <w:b/>
          <w:sz w:val="48"/>
          <w:szCs w:val="48"/>
          <w:u w:val="single"/>
        </w:rPr>
      </w:pPr>
      <w:bookmarkStart w:id="0" w:name="_GoBack"/>
      <w:proofErr w:type="gramStart"/>
      <w:r w:rsidRPr="00690AC4">
        <w:rPr>
          <w:b/>
          <w:sz w:val="48"/>
          <w:szCs w:val="48"/>
          <w:u w:val="single"/>
        </w:rPr>
        <w:t>Physical and chemical change.</w:t>
      </w:r>
      <w:proofErr w:type="gramEnd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2269"/>
        <w:gridCol w:w="8612"/>
      </w:tblGrid>
      <w:tr w:rsidR="008D6D5C" w:rsidRPr="00690AC4" w:rsidTr="00690AC4">
        <w:tc>
          <w:tcPr>
            <w:tcW w:w="1243" w:type="dxa"/>
          </w:tcPr>
          <w:bookmarkEnd w:id="0"/>
          <w:p w:rsidR="008D6D5C" w:rsidRPr="00690AC4" w:rsidRDefault="008D6D5C" w:rsidP="008D6D5C">
            <w:pPr>
              <w:jc w:val="center"/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Term</w:t>
            </w:r>
          </w:p>
        </w:tc>
        <w:tc>
          <w:tcPr>
            <w:tcW w:w="9638" w:type="dxa"/>
          </w:tcPr>
          <w:p w:rsidR="008D6D5C" w:rsidRPr="00690AC4" w:rsidRDefault="008D6D5C" w:rsidP="008D6D5C">
            <w:pPr>
              <w:jc w:val="center"/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Meaning</w:t>
            </w:r>
          </w:p>
        </w:tc>
      </w:tr>
      <w:tr w:rsidR="008D6D5C" w:rsidRPr="00690AC4" w:rsidTr="00690AC4">
        <w:tc>
          <w:tcPr>
            <w:tcW w:w="1243" w:type="dxa"/>
          </w:tcPr>
          <w:p w:rsidR="008D6D5C" w:rsidRPr="00690AC4" w:rsidRDefault="008D6D5C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Properties</w:t>
            </w:r>
          </w:p>
        </w:tc>
        <w:tc>
          <w:tcPr>
            <w:tcW w:w="9638" w:type="dxa"/>
          </w:tcPr>
          <w:p w:rsidR="008D6D5C" w:rsidRPr="00690AC4" w:rsidRDefault="008D6D5C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The characteristics of something.</w:t>
            </w:r>
          </w:p>
        </w:tc>
      </w:tr>
      <w:tr w:rsidR="008D6D5C" w:rsidRPr="00690AC4" w:rsidTr="00690AC4">
        <w:tc>
          <w:tcPr>
            <w:tcW w:w="1243" w:type="dxa"/>
          </w:tcPr>
          <w:p w:rsidR="008D6D5C" w:rsidRPr="00690AC4" w:rsidRDefault="008D6D5C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Physical properties</w:t>
            </w:r>
          </w:p>
        </w:tc>
        <w:tc>
          <w:tcPr>
            <w:tcW w:w="9638" w:type="dxa"/>
          </w:tcPr>
          <w:p w:rsidR="008D6D5C" w:rsidRPr="00690AC4" w:rsidRDefault="008D6D5C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Properties such as the appearance of something, its melting point and boiling point, its hardness.</w:t>
            </w:r>
          </w:p>
        </w:tc>
      </w:tr>
      <w:tr w:rsidR="008D6D5C" w:rsidRPr="00690AC4" w:rsidTr="00690AC4">
        <w:tc>
          <w:tcPr>
            <w:tcW w:w="1243" w:type="dxa"/>
          </w:tcPr>
          <w:p w:rsidR="008D6D5C" w:rsidRPr="00690AC4" w:rsidRDefault="008D6D5C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Chemical properties</w:t>
            </w:r>
          </w:p>
        </w:tc>
        <w:tc>
          <w:tcPr>
            <w:tcW w:w="9638" w:type="dxa"/>
          </w:tcPr>
          <w:p w:rsidR="008D6D5C" w:rsidRPr="00690AC4" w:rsidRDefault="008D6D5C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How a substance reacts with other substances.</w:t>
            </w:r>
          </w:p>
        </w:tc>
      </w:tr>
      <w:tr w:rsidR="008D6D5C" w:rsidRPr="00690AC4" w:rsidTr="00690AC4">
        <w:tc>
          <w:tcPr>
            <w:tcW w:w="1243" w:type="dxa"/>
          </w:tcPr>
          <w:p w:rsidR="008D6D5C" w:rsidRPr="00690AC4" w:rsidRDefault="0044073B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Physical change</w:t>
            </w:r>
          </w:p>
        </w:tc>
        <w:tc>
          <w:tcPr>
            <w:tcW w:w="9638" w:type="dxa"/>
          </w:tcPr>
          <w:p w:rsidR="008D6D5C" w:rsidRPr="00690AC4" w:rsidRDefault="0044073B" w:rsidP="0044073B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A change to the form of something without producing any new sub</w:t>
            </w:r>
            <w:r w:rsidRPr="00690AC4">
              <w:rPr>
                <w:b/>
                <w:sz w:val="44"/>
                <w:szCs w:val="44"/>
              </w:rPr>
              <w:t>stances</w:t>
            </w:r>
            <w:r w:rsidRPr="00690AC4">
              <w:rPr>
                <w:b/>
                <w:sz w:val="44"/>
                <w:szCs w:val="44"/>
              </w:rPr>
              <w:t xml:space="preserve">.  </w:t>
            </w:r>
            <w:proofErr w:type="spellStart"/>
            <w:r w:rsidRPr="00690AC4">
              <w:rPr>
                <w:b/>
                <w:sz w:val="44"/>
                <w:szCs w:val="44"/>
              </w:rPr>
              <w:t>Eg</w:t>
            </w:r>
            <w:proofErr w:type="spellEnd"/>
            <w:r w:rsidRPr="00690AC4">
              <w:rPr>
                <w:b/>
                <w:sz w:val="44"/>
                <w:szCs w:val="44"/>
              </w:rPr>
              <w:t xml:space="preserve">. Melting, freezing, boiling ,dissolving, bending </w:t>
            </w:r>
            <w:proofErr w:type="spellStart"/>
            <w:r w:rsidRPr="00690AC4">
              <w:rPr>
                <w:b/>
                <w:sz w:val="44"/>
                <w:szCs w:val="44"/>
              </w:rPr>
              <w:t>etc</w:t>
            </w:r>
            <w:proofErr w:type="spellEnd"/>
          </w:p>
        </w:tc>
      </w:tr>
      <w:tr w:rsidR="008D6D5C" w:rsidRPr="00690AC4" w:rsidTr="00690AC4">
        <w:tc>
          <w:tcPr>
            <w:tcW w:w="1243" w:type="dxa"/>
          </w:tcPr>
          <w:p w:rsidR="008D6D5C" w:rsidRPr="00690AC4" w:rsidRDefault="0044073B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Chemical Change</w:t>
            </w:r>
          </w:p>
        </w:tc>
        <w:tc>
          <w:tcPr>
            <w:tcW w:w="9638" w:type="dxa"/>
          </w:tcPr>
          <w:p w:rsidR="008D6D5C" w:rsidRPr="00690AC4" w:rsidRDefault="0044073B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A change that produces new substances with new proprieties.</w:t>
            </w:r>
          </w:p>
        </w:tc>
      </w:tr>
      <w:tr w:rsidR="008D6D5C" w:rsidRPr="00690AC4" w:rsidTr="00690AC4">
        <w:tc>
          <w:tcPr>
            <w:tcW w:w="1243" w:type="dxa"/>
          </w:tcPr>
          <w:p w:rsidR="008D6D5C" w:rsidRPr="00690AC4" w:rsidRDefault="0044073B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Chemical reaction</w:t>
            </w:r>
          </w:p>
        </w:tc>
        <w:tc>
          <w:tcPr>
            <w:tcW w:w="9638" w:type="dxa"/>
          </w:tcPr>
          <w:p w:rsidR="008D6D5C" w:rsidRPr="00690AC4" w:rsidRDefault="0044073B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When atoms rearrange to form new substances.</w:t>
            </w:r>
          </w:p>
        </w:tc>
      </w:tr>
      <w:tr w:rsidR="008D6D5C" w:rsidRPr="00690AC4" w:rsidTr="00690AC4">
        <w:tc>
          <w:tcPr>
            <w:tcW w:w="1243" w:type="dxa"/>
          </w:tcPr>
          <w:p w:rsidR="008D6D5C" w:rsidRPr="00690AC4" w:rsidRDefault="00200A69" w:rsidP="00200A69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 xml:space="preserve">Reactants </w:t>
            </w:r>
          </w:p>
        </w:tc>
        <w:tc>
          <w:tcPr>
            <w:tcW w:w="9638" w:type="dxa"/>
          </w:tcPr>
          <w:p w:rsidR="008D6D5C" w:rsidRPr="00690AC4" w:rsidRDefault="00200A69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The</w:t>
            </w:r>
            <w:r w:rsidRPr="00690AC4">
              <w:rPr>
                <w:b/>
                <w:sz w:val="44"/>
                <w:szCs w:val="44"/>
              </w:rPr>
              <w:t xml:space="preserve"> starting substances in chemical reactions.</w:t>
            </w:r>
          </w:p>
        </w:tc>
      </w:tr>
      <w:tr w:rsidR="008D6D5C" w:rsidRPr="00690AC4" w:rsidTr="00690AC4">
        <w:tc>
          <w:tcPr>
            <w:tcW w:w="1243" w:type="dxa"/>
          </w:tcPr>
          <w:p w:rsidR="008D6D5C" w:rsidRPr="00690AC4" w:rsidRDefault="00200A69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Products</w:t>
            </w:r>
          </w:p>
        </w:tc>
        <w:tc>
          <w:tcPr>
            <w:tcW w:w="9638" w:type="dxa"/>
          </w:tcPr>
          <w:p w:rsidR="008D6D5C" w:rsidRPr="00690AC4" w:rsidRDefault="00200A69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The substances formed in chemical reactions.</w:t>
            </w:r>
          </w:p>
        </w:tc>
      </w:tr>
      <w:tr w:rsidR="008D6D5C" w:rsidRPr="00690AC4" w:rsidTr="00690AC4">
        <w:tc>
          <w:tcPr>
            <w:tcW w:w="1243" w:type="dxa"/>
          </w:tcPr>
          <w:p w:rsidR="008D6D5C" w:rsidRPr="00690AC4" w:rsidRDefault="00200A69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Chemical equation</w:t>
            </w:r>
          </w:p>
        </w:tc>
        <w:tc>
          <w:tcPr>
            <w:tcW w:w="9638" w:type="dxa"/>
          </w:tcPr>
          <w:p w:rsidR="008D6D5C" w:rsidRPr="00690AC4" w:rsidRDefault="00200A69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An equation showing the reactants and products in a chemical reaction either in words or symbols.</w:t>
            </w:r>
          </w:p>
        </w:tc>
      </w:tr>
      <w:tr w:rsidR="008D6D5C" w:rsidRPr="00690AC4" w:rsidTr="00690AC4">
        <w:tc>
          <w:tcPr>
            <w:tcW w:w="1243" w:type="dxa"/>
          </w:tcPr>
          <w:p w:rsidR="0044073B" w:rsidRPr="00690AC4" w:rsidRDefault="00200A69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Precipitate</w:t>
            </w:r>
          </w:p>
        </w:tc>
        <w:tc>
          <w:tcPr>
            <w:tcW w:w="9638" w:type="dxa"/>
          </w:tcPr>
          <w:p w:rsidR="0044073B" w:rsidRPr="00690AC4" w:rsidRDefault="00200A69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A solid formed from 2 solutions during a chemical change.</w:t>
            </w:r>
          </w:p>
        </w:tc>
      </w:tr>
      <w:tr w:rsidR="0044073B" w:rsidRPr="00690AC4" w:rsidTr="00690AC4">
        <w:tc>
          <w:tcPr>
            <w:tcW w:w="1243" w:type="dxa"/>
          </w:tcPr>
          <w:p w:rsidR="0044073B" w:rsidRPr="00690AC4" w:rsidRDefault="00200A69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>Reaction rate</w:t>
            </w:r>
          </w:p>
        </w:tc>
        <w:tc>
          <w:tcPr>
            <w:tcW w:w="9638" w:type="dxa"/>
          </w:tcPr>
          <w:p w:rsidR="0044073B" w:rsidRPr="00690AC4" w:rsidRDefault="00200A69">
            <w:pPr>
              <w:rPr>
                <w:b/>
                <w:sz w:val="44"/>
                <w:szCs w:val="44"/>
              </w:rPr>
            </w:pPr>
            <w:r w:rsidRPr="00690AC4">
              <w:rPr>
                <w:b/>
                <w:sz w:val="44"/>
                <w:szCs w:val="44"/>
              </w:rPr>
              <w:t xml:space="preserve">How fast a reaction </w:t>
            </w:r>
            <w:proofErr w:type="gramStart"/>
            <w:r w:rsidRPr="00690AC4">
              <w:rPr>
                <w:b/>
                <w:sz w:val="44"/>
                <w:szCs w:val="44"/>
              </w:rPr>
              <w:t>goes.</w:t>
            </w:r>
            <w:proofErr w:type="gramEnd"/>
          </w:p>
        </w:tc>
      </w:tr>
    </w:tbl>
    <w:p w:rsidR="008D6D5C" w:rsidRPr="00690AC4" w:rsidRDefault="008D6D5C">
      <w:pPr>
        <w:rPr>
          <w:b/>
          <w:sz w:val="44"/>
          <w:szCs w:val="44"/>
        </w:rPr>
      </w:pPr>
    </w:p>
    <w:sectPr w:rsidR="008D6D5C" w:rsidRPr="00690AC4" w:rsidSect="008D6D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5C"/>
    <w:rsid w:val="00133C00"/>
    <w:rsid w:val="00200A69"/>
    <w:rsid w:val="0044073B"/>
    <w:rsid w:val="00690AC4"/>
    <w:rsid w:val="008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D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D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FDA4D7-8F25-42FF-BCE2-A5C9C92D9DDE}"/>
</file>

<file path=customXml/itemProps2.xml><?xml version="1.0" encoding="utf-8"?>
<ds:datastoreItem xmlns:ds="http://schemas.openxmlformats.org/officeDocument/2006/customXml" ds:itemID="{20F0F7A3-E145-4D17-8700-D13EC92D6CF0}"/>
</file>

<file path=customXml/itemProps3.xml><?xml version="1.0" encoding="utf-8"?>
<ds:datastoreItem xmlns:ds="http://schemas.openxmlformats.org/officeDocument/2006/customXml" ds:itemID="{A5EE0D06-1132-4125-B6B3-1930AFD2E117}"/>
</file>

<file path=docProps/app.xml><?xml version="1.0" encoding="utf-8"?>
<Properties xmlns="http://schemas.openxmlformats.org/officeDocument/2006/extended-properties" xmlns:vt="http://schemas.openxmlformats.org/officeDocument/2006/docPropsVTypes">
  <Template>F3F572D</Template>
  <TotalTime>32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TINETTI Raymond</dc:creator>
  <cp:lastModifiedBy>TINETTI Raymond</cp:lastModifiedBy>
  <cp:revision>2</cp:revision>
  <dcterms:created xsi:type="dcterms:W3CDTF">2015-03-05T07:58:00Z</dcterms:created>
  <dcterms:modified xsi:type="dcterms:W3CDTF">2015-03-05T08:30:00Z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58300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