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A82" w:rsidRDefault="003A4A82">
      <w:r>
        <w:t>Trophic Cascades</w:t>
      </w:r>
    </w:p>
    <w:p w:rsidR="003A4A82" w:rsidRDefault="003A4A82">
      <w:r>
        <w:t xml:space="preserve">How Wolves Change </w:t>
      </w:r>
      <w:r w:rsidRPr="00316F9E">
        <w:t>Rivers</w:t>
      </w:r>
    </w:p>
    <w:p w:rsidR="000E6E57" w:rsidRDefault="00316F9E">
      <w:hyperlink r:id="rId4" w:history="1">
        <w:r w:rsidR="003A4A82" w:rsidRPr="00C85FBA">
          <w:rPr>
            <w:rStyle w:val="Hyperlink"/>
          </w:rPr>
          <w:t>https://www.youtube.com/watch?v=ysa5OBhXz-Q</w:t>
        </w:r>
      </w:hyperlink>
    </w:p>
    <w:p w:rsidR="003A4A82" w:rsidRDefault="003A4A82"/>
    <w:p w:rsidR="003A4A82" w:rsidRDefault="003A4A82">
      <w:r>
        <w:t>How Whales Change Climate</w:t>
      </w:r>
    </w:p>
    <w:p w:rsidR="003A4A82" w:rsidRDefault="00316F9E">
      <w:hyperlink r:id="rId5" w:history="1">
        <w:r w:rsidR="003A4A82" w:rsidRPr="00C85FBA">
          <w:rPr>
            <w:rStyle w:val="Hyperlink"/>
          </w:rPr>
          <w:t>https://www.youtube.com/w</w:t>
        </w:r>
        <w:bookmarkStart w:id="0" w:name="_GoBack"/>
        <w:bookmarkEnd w:id="0"/>
        <w:r w:rsidR="003A4A82" w:rsidRPr="00C85FBA">
          <w:rPr>
            <w:rStyle w:val="Hyperlink"/>
          </w:rPr>
          <w:t>a</w:t>
        </w:r>
        <w:r w:rsidR="003A4A82" w:rsidRPr="00C85FBA">
          <w:rPr>
            <w:rStyle w:val="Hyperlink"/>
          </w:rPr>
          <w:t>tch?v=M18HxXve3CM</w:t>
        </w:r>
      </w:hyperlink>
    </w:p>
    <w:p w:rsidR="003A4A82" w:rsidRDefault="003A4A82"/>
    <w:p w:rsidR="003A4A82" w:rsidRDefault="003A4A82"/>
    <w:sectPr w:rsidR="003A4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A82"/>
    <w:rsid w:val="000E6E57"/>
    <w:rsid w:val="00316F9E"/>
    <w:rsid w:val="003A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50D1F"/>
  <w15:chartTrackingRefBased/>
  <w15:docId w15:val="{0D5EE9F3-8155-4CD3-8390-69C8940B7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A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6F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18HxXve3CM" TargetMode="External"/><Relationship Id="rId4" Type="http://schemas.openxmlformats.org/officeDocument/2006/relationships/hyperlink" Target="https://www.youtube.com/watch?v=ysa5OBhXz-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2A7BC71C</Template>
  <TotalTime>6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SMITH Karen [Harrisdale Senior High School]</cp:lastModifiedBy>
  <cp:revision>2</cp:revision>
  <dcterms:created xsi:type="dcterms:W3CDTF">2019-02-13T00:09:00Z</dcterms:created>
  <dcterms:modified xsi:type="dcterms:W3CDTF">2020-02-06T06:18:00Z</dcterms:modified>
</cp:coreProperties>
</file>