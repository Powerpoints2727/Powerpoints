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0D" w:rsidRDefault="00253B0D" w:rsidP="000B7785">
      <w:pPr>
        <w:pStyle w:val="xworksheettype"/>
      </w:pPr>
      <w:r>
        <w:t>Experiment worksheet</w:t>
      </w:r>
    </w:p>
    <w:p w:rsidR="00253B0D" w:rsidRDefault="00253B0D" w:rsidP="00344C78">
      <w:pPr>
        <w:pStyle w:val="xchapterhead"/>
        <w:ind w:left="0" w:firstLine="0"/>
      </w:pPr>
      <w:r>
        <w:t>2.6 Energy flows through an ecosystem</w:t>
      </w:r>
    </w:p>
    <w:p w:rsidR="00253B0D" w:rsidRPr="005127D6" w:rsidRDefault="00253B0D" w:rsidP="00EC7914">
      <w:pPr>
        <w:pStyle w:val="xpagereference"/>
      </w:pPr>
      <w:r>
        <w:t xml:space="preserve">Pages 28–29 and 186 </w:t>
      </w:r>
    </w:p>
    <w:p w:rsidR="00253B0D" w:rsidRDefault="00253B0D" w:rsidP="005127D6">
      <w:pPr>
        <w:pStyle w:val="xahead"/>
      </w:pPr>
      <w:r>
        <w:t>Challenge 2.6: Food for thought</w:t>
      </w:r>
    </w:p>
    <w:p w:rsidR="00253B0D" w:rsidRDefault="00253B0D" w:rsidP="000B7785">
      <w:pPr>
        <w:pStyle w:val="xbhead"/>
      </w:pPr>
      <w:r>
        <w:t>What you need</w:t>
      </w:r>
    </w:p>
    <w:p w:rsidR="00253B0D" w:rsidRDefault="00131D04" w:rsidP="00253B0D">
      <w:pPr>
        <w:pStyle w:val="xlist"/>
        <w:numPr>
          <w:ilvl w:val="0"/>
          <w:numId w:val="48"/>
        </w:numPr>
      </w:pPr>
      <w:r>
        <w:t>1</w:t>
      </w:r>
      <w:r w:rsidR="00253B0D">
        <w:t xml:space="preserve"> L bottle of coloured water</w:t>
      </w:r>
    </w:p>
    <w:p w:rsidR="00253B0D" w:rsidRDefault="00253B0D" w:rsidP="00253B0D">
      <w:pPr>
        <w:pStyle w:val="xlist"/>
        <w:numPr>
          <w:ilvl w:val="0"/>
          <w:numId w:val="48"/>
        </w:numPr>
      </w:pPr>
      <w:r>
        <w:t>10 mL and 100 mL measuring cylinders</w:t>
      </w:r>
    </w:p>
    <w:p w:rsidR="00253B0D" w:rsidRDefault="00253B0D" w:rsidP="00253B0D">
      <w:pPr>
        <w:pStyle w:val="xlist"/>
        <w:numPr>
          <w:ilvl w:val="0"/>
          <w:numId w:val="48"/>
        </w:numPr>
      </w:pPr>
      <w:r>
        <w:t>Plastic cups (4 for each organism)</w:t>
      </w:r>
    </w:p>
    <w:p w:rsidR="00253B0D" w:rsidRDefault="00253B0D" w:rsidP="00253B0D">
      <w:pPr>
        <w:pStyle w:val="xlist"/>
        <w:numPr>
          <w:ilvl w:val="0"/>
          <w:numId w:val="48"/>
        </w:numPr>
      </w:pPr>
      <w:r>
        <w:t>Dropper</w:t>
      </w:r>
    </w:p>
    <w:p w:rsidR="00253B0D" w:rsidRDefault="00253B0D" w:rsidP="000B7785">
      <w:pPr>
        <w:pStyle w:val="xbhead"/>
      </w:pPr>
      <w:r>
        <w:t>What to do</w:t>
      </w:r>
    </w:p>
    <w:p w:rsidR="00253B0D" w:rsidRPr="00F628EA" w:rsidRDefault="00253B0D" w:rsidP="000B7785">
      <w:pPr>
        <w:pStyle w:val="xlist"/>
      </w:pPr>
      <w:r w:rsidRPr="00F628EA">
        <w:t xml:space="preserve">1 </w:t>
      </w:r>
      <w:r w:rsidRPr="00F628EA">
        <w:tab/>
        <w:t xml:space="preserve">Work in groups of five to represent five different parts of the food chain: </w:t>
      </w:r>
      <w:proofErr w:type="gramStart"/>
      <w:r w:rsidRPr="00F628EA">
        <w:t>the</w:t>
      </w:r>
      <w:proofErr w:type="gramEnd"/>
      <w:r w:rsidRPr="00F628EA">
        <w:t xml:space="preserve"> Sun, native grass (producer), a cricket (herbivore), a wedge-tailed eagle</w:t>
      </w:r>
      <w:r w:rsidR="00131D04">
        <w:t>-</w:t>
      </w:r>
      <w:r w:rsidRPr="00F628EA">
        <w:t>hawk (top consumer), and a fungus (decomposer).</w:t>
      </w:r>
    </w:p>
    <w:p w:rsidR="00253B0D" w:rsidRPr="00F628EA" w:rsidRDefault="00253B0D" w:rsidP="000B7785">
      <w:pPr>
        <w:pStyle w:val="xlist"/>
      </w:pPr>
    </w:p>
    <w:p w:rsidR="00253B0D" w:rsidRPr="00F628EA" w:rsidRDefault="00253B0D" w:rsidP="000B7785">
      <w:pPr>
        <w:pStyle w:val="xlist"/>
      </w:pPr>
      <w:r w:rsidRPr="00F628EA">
        <w:t xml:space="preserve">2 </w:t>
      </w:r>
      <w:r w:rsidRPr="00F628EA">
        <w:tab/>
        <w:t xml:space="preserve">Use the bottle of coloured water to represent the Sun’s energy. The total energy available from the Sun is equal to </w:t>
      </w:r>
      <w:r w:rsidR="00131D04">
        <w:t>the volume in the bottle (i.e. 1</w:t>
      </w:r>
      <w:bookmarkStart w:id="0" w:name="_GoBack"/>
      <w:bookmarkEnd w:id="0"/>
      <w:r w:rsidRPr="00F628EA">
        <w:t>000 mL).</w:t>
      </w:r>
    </w:p>
    <w:p w:rsidR="00253B0D" w:rsidRPr="00F628EA" w:rsidRDefault="00253B0D" w:rsidP="000B7785">
      <w:pPr>
        <w:pStyle w:val="xlist"/>
      </w:pPr>
    </w:p>
    <w:p w:rsidR="00253B0D" w:rsidRPr="00F628EA" w:rsidRDefault="00253B0D" w:rsidP="000B7785">
      <w:pPr>
        <w:pStyle w:val="xlist"/>
      </w:pPr>
      <w:r w:rsidRPr="00F628EA">
        <w:t xml:space="preserve">3 </w:t>
      </w:r>
      <w:r w:rsidRPr="00F628EA">
        <w:tab/>
        <w:t>Give a cup to each person representing a part of the food chain.</w:t>
      </w:r>
    </w:p>
    <w:p w:rsidR="00253B0D" w:rsidRPr="00F628EA" w:rsidRDefault="00253B0D" w:rsidP="000B7785">
      <w:pPr>
        <w:pStyle w:val="xlist"/>
      </w:pPr>
    </w:p>
    <w:p w:rsidR="00253B0D" w:rsidRPr="00F628EA" w:rsidRDefault="00253B0D" w:rsidP="000B7785">
      <w:pPr>
        <w:pStyle w:val="xlist"/>
      </w:pPr>
      <w:r w:rsidRPr="00F628EA">
        <w:t xml:space="preserve">4 </w:t>
      </w:r>
      <w:r w:rsidRPr="00F628EA">
        <w:tab/>
        <w:t>Through phot</w:t>
      </w:r>
      <w:r w:rsidR="00131D04">
        <w:t>osynthesis, the plant receives 6</w:t>
      </w:r>
      <w:r w:rsidRPr="00F628EA">
        <w:t xml:space="preserve">% of the solar energy available to it: </w:t>
      </w:r>
      <w:r>
        <w:br/>
      </w:r>
      <w:r w:rsidR="00131D04">
        <w:t>6% of 1</w:t>
      </w:r>
      <w:r w:rsidRPr="00F628EA">
        <w:t xml:space="preserve">000 mL = 60 </w:t>
      </w:r>
      <w:proofErr w:type="spellStart"/>
      <w:r w:rsidRPr="00F628EA">
        <w:t>mL.</w:t>
      </w:r>
      <w:proofErr w:type="spellEnd"/>
      <w:r w:rsidRPr="00F628EA">
        <w:t xml:space="preserve"> Measure and pour 60 mL of coloured water into the plant’s cup.</w:t>
      </w:r>
    </w:p>
    <w:p w:rsidR="00253B0D" w:rsidRPr="00F628EA" w:rsidRDefault="00253B0D" w:rsidP="000B7785">
      <w:pPr>
        <w:pStyle w:val="xlist"/>
      </w:pPr>
    </w:p>
    <w:p w:rsidR="00253B0D" w:rsidRPr="00F628EA" w:rsidRDefault="00253B0D" w:rsidP="000B7785">
      <w:pPr>
        <w:pStyle w:val="xlist"/>
      </w:pPr>
      <w:r w:rsidRPr="00F628EA">
        <w:t xml:space="preserve">5 </w:t>
      </w:r>
      <w:r w:rsidRPr="00F628EA">
        <w:tab/>
        <w:t>The herbivore recei</w:t>
      </w:r>
      <w:r w:rsidR="00FF1390">
        <w:t>ves 10% of the energy: 10% of 60</w:t>
      </w:r>
      <w:r w:rsidRPr="00F628EA">
        <w:t xml:space="preserve"> mL = 6 </w:t>
      </w:r>
      <w:proofErr w:type="spellStart"/>
      <w:r w:rsidRPr="00F628EA">
        <w:t>mL.</w:t>
      </w:r>
      <w:proofErr w:type="spellEnd"/>
      <w:r w:rsidRPr="00F628EA">
        <w:t xml:space="preserve"> Measure out 6 mL from the plant’s cup and pour this into the herbivore’s cup.</w:t>
      </w:r>
    </w:p>
    <w:p w:rsidR="00253B0D" w:rsidRPr="00F628EA" w:rsidRDefault="00253B0D" w:rsidP="000B7785">
      <w:pPr>
        <w:pStyle w:val="xlist"/>
      </w:pPr>
    </w:p>
    <w:p w:rsidR="00253B0D" w:rsidRPr="00F628EA" w:rsidRDefault="00253B0D" w:rsidP="000B7785">
      <w:pPr>
        <w:pStyle w:val="xlist"/>
      </w:pPr>
      <w:r w:rsidRPr="00F628EA">
        <w:t xml:space="preserve">6 </w:t>
      </w:r>
      <w:r w:rsidRPr="00F628EA">
        <w:tab/>
        <w:t xml:space="preserve">The top consumer receives 10% of this energy: 10% of 6 mL = 0.6 </w:t>
      </w:r>
      <w:proofErr w:type="spellStart"/>
      <w:r w:rsidRPr="00F628EA">
        <w:t>mL.</w:t>
      </w:r>
      <w:proofErr w:type="spellEnd"/>
      <w:r w:rsidRPr="00F628EA">
        <w:t xml:space="preserve"> Measure out 0.6 mL from the herbivore’s cup and pour this into the top consumer’s cup.</w:t>
      </w:r>
    </w:p>
    <w:p w:rsidR="00253B0D" w:rsidRPr="00F628EA" w:rsidRDefault="00253B0D" w:rsidP="000B7785">
      <w:pPr>
        <w:pStyle w:val="xlist"/>
      </w:pPr>
    </w:p>
    <w:p w:rsidR="00253B0D" w:rsidRPr="00F628EA" w:rsidRDefault="00253B0D" w:rsidP="000B7785">
      <w:pPr>
        <w:pStyle w:val="xlist"/>
      </w:pPr>
      <w:r w:rsidRPr="00F628EA">
        <w:t xml:space="preserve">7 </w:t>
      </w:r>
      <w:r w:rsidRPr="00F628EA">
        <w:tab/>
        <w:t xml:space="preserve">When the top consumer dies, the decomposer will get 10% of its energy: 10% of 0.6 mL = 0.06 </w:t>
      </w:r>
      <w:proofErr w:type="spellStart"/>
      <w:r w:rsidRPr="00F628EA">
        <w:t>mL.</w:t>
      </w:r>
      <w:proofErr w:type="spellEnd"/>
      <w:r w:rsidRPr="00F628EA">
        <w:t xml:space="preserve"> This can be represented by adding a single drop into the decomposer’s cup.</w:t>
      </w:r>
    </w:p>
    <w:p w:rsidR="00253B0D" w:rsidRDefault="00253B0D" w:rsidP="000B7785">
      <w:pPr>
        <w:pStyle w:val="xbhead"/>
      </w:pPr>
      <w:r>
        <w:t>Discussion</w:t>
      </w:r>
    </w:p>
    <w:p w:rsidR="00253B0D" w:rsidRDefault="00253B0D" w:rsidP="000B7785">
      <w:pPr>
        <w:pStyle w:val="xlist"/>
      </w:pPr>
      <w:r>
        <w:t xml:space="preserve">1 </w:t>
      </w:r>
      <w:r>
        <w:tab/>
      </w:r>
      <w:r w:rsidRPr="003B4530">
        <w:t>Which organism would have been ‘most satisfied’ by the amount of energy/food it received? Which would have been least satisfied?</w:t>
      </w:r>
    </w:p>
    <w:p w:rsidR="00253B0D" w:rsidRDefault="00253B0D" w:rsidP="000B7785">
      <w:pPr>
        <w:pStyle w:val="xline"/>
      </w:pPr>
    </w:p>
    <w:p w:rsidR="00253B0D" w:rsidRDefault="00253B0D" w:rsidP="000B7785">
      <w:pPr>
        <w:pStyle w:val="xline"/>
      </w:pPr>
    </w:p>
    <w:p w:rsidR="00253B0D" w:rsidRDefault="00253B0D" w:rsidP="000B7785">
      <w:pPr>
        <w:pStyle w:val="xlist"/>
        <w:ind w:left="0" w:firstLine="0"/>
      </w:pPr>
    </w:p>
    <w:p w:rsidR="00253B0D" w:rsidRDefault="00253B0D" w:rsidP="000B7785">
      <w:pPr>
        <w:pStyle w:val="xline"/>
      </w:pPr>
    </w:p>
    <w:p w:rsidR="00253B0D" w:rsidRDefault="00253B0D" w:rsidP="000B7785">
      <w:pPr>
        <w:pStyle w:val="xlist"/>
        <w:ind w:left="0" w:firstLine="0"/>
      </w:pPr>
    </w:p>
    <w:p w:rsidR="00253B0D" w:rsidRPr="003B4530" w:rsidRDefault="00253B0D" w:rsidP="000B7785">
      <w:pPr>
        <w:pStyle w:val="xline"/>
      </w:pPr>
    </w:p>
    <w:p w:rsidR="00253B0D" w:rsidRDefault="00253B0D" w:rsidP="000B7785">
      <w:pPr>
        <w:pStyle w:val="xlist"/>
        <w:ind w:left="0" w:firstLine="0"/>
      </w:pPr>
    </w:p>
    <w:p w:rsidR="00253B0D" w:rsidRDefault="00253B0D">
      <w:pPr>
        <w:spacing w:before="0" w:after="200" w:line="276" w:lineRule="auto"/>
        <w:ind w:left="0" w:firstLine="0"/>
        <w:rPr>
          <w:rFonts w:cs="Arial"/>
          <w:sz w:val="22"/>
        </w:rPr>
      </w:pPr>
      <w:r>
        <w:br w:type="page"/>
      </w:r>
    </w:p>
    <w:p w:rsidR="00253B0D" w:rsidRDefault="00253B0D" w:rsidP="000B7785">
      <w:pPr>
        <w:pStyle w:val="xlist"/>
      </w:pPr>
      <w:r>
        <w:lastRenderedPageBreak/>
        <w:t xml:space="preserve">2 </w:t>
      </w:r>
      <w:r>
        <w:tab/>
      </w:r>
      <w:r w:rsidRPr="003B4530">
        <w:t xml:space="preserve">Explain what has </w:t>
      </w:r>
      <w:r w:rsidRPr="00F628EA">
        <w:t>happened</w:t>
      </w:r>
      <w:r w:rsidRPr="003B4530">
        <w:t xml:space="preserve"> to the 1940 mL of ‘energy’ from the Sun that did not pass into the plant.</w:t>
      </w:r>
    </w:p>
    <w:p w:rsidR="00253B0D" w:rsidRDefault="00253B0D" w:rsidP="000B7785">
      <w:pPr>
        <w:pStyle w:val="xline"/>
      </w:pPr>
    </w:p>
    <w:p w:rsidR="00253B0D" w:rsidRDefault="00253B0D" w:rsidP="000B7785">
      <w:pPr>
        <w:pStyle w:val="xline"/>
      </w:pPr>
    </w:p>
    <w:p w:rsidR="00253B0D" w:rsidRDefault="00253B0D" w:rsidP="000B7785">
      <w:pPr>
        <w:pStyle w:val="xlist"/>
        <w:ind w:left="0" w:firstLine="0"/>
      </w:pPr>
    </w:p>
    <w:p w:rsidR="00253B0D" w:rsidRDefault="00253B0D" w:rsidP="000B7785">
      <w:pPr>
        <w:pStyle w:val="xline"/>
      </w:pPr>
    </w:p>
    <w:p w:rsidR="00253B0D" w:rsidRDefault="00253B0D" w:rsidP="000B7785">
      <w:pPr>
        <w:pStyle w:val="xlist"/>
        <w:ind w:left="0" w:firstLine="0"/>
      </w:pPr>
    </w:p>
    <w:p w:rsidR="00253B0D" w:rsidRPr="003B4530" w:rsidRDefault="00253B0D" w:rsidP="000B7785">
      <w:pPr>
        <w:pStyle w:val="xline"/>
      </w:pPr>
    </w:p>
    <w:p w:rsidR="00253B0D" w:rsidRDefault="00253B0D" w:rsidP="000B7785">
      <w:pPr>
        <w:pStyle w:val="xlist"/>
        <w:ind w:left="0" w:firstLine="0"/>
      </w:pPr>
    </w:p>
    <w:p w:rsidR="00253B0D" w:rsidRDefault="00253B0D" w:rsidP="000B7785">
      <w:pPr>
        <w:pStyle w:val="xlist"/>
      </w:pPr>
      <w:r>
        <w:t xml:space="preserve">3 </w:t>
      </w:r>
      <w:r>
        <w:tab/>
      </w:r>
      <w:r w:rsidRPr="003B4530">
        <w:t>How much ‘</w:t>
      </w:r>
      <w:r w:rsidRPr="00F628EA">
        <w:t>energy’</w:t>
      </w:r>
      <w:r w:rsidRPr="003B4530">
        <w:t xml:space="preserve"> did the herbivore receive? How was 90% of that used by the insect (cricket)?</w:t>
      </w:r>
    </w:p>
    <w:p w:rsidR="00253B0D" w:rsidRDefault="00253B0D" w:rsidP="000B7785">
      <w:pPr>
        <w:pStyle w:val="xline"/>
      </w:pPr>
    </w:p>
    <w:p w:rsidR="00253B0D" w:rsidRDefault="00253B0D" w:rsidP="000B7785">
      <w:pPr>
        <w:pStyle w:val="xline"/>
      </w:pPr>
    </w:p>
    <w:p w:rsidR="00253B0D" w:rsidRDefault="00253B0D" w:rsidP="000B7785">
      <w:pPr>
        <w:pStyle w:val="xlist"/>
        <w:ind w:left="0" w:firstLine="0"/>
      </w:pPr>
    </w:p>
    <w:p w:rsidR="00253B0D" w:rsidRPr="003B4530" w:rsidRDefault="00253B0D" w:rsidP="000B7785">
      <w:pPr>
        <w:pStyle w:val="xline"/>
      </w:pPr>
    </w:p>
    <w:p w:rsidR="00253B0D" w:rsidRDefault="00253B0D" w:rsidP="000B7785">
      <w:pPr>
        <w:pStyle w:val="xlist"/>
        <w:ind w:left="0" w:firstLine="0"/>
      </w:pPr>
    </w:p>
    <w:p w:rsidR="00253B0D" w:rsidRPr="00F628EA" w:rsidRDefault="00253B0D" w:rsidP="000B7785">
      <w:pPr>
        <w:pStyle w:val="xlist"/>
      </w:pPr>
      <w:r>
        <w:t xml:space="preserve">4 </w:t>
      </w:r>
      <w:r>
        <w:tab/>
      </w:r>
      <w:r w:rsidRPr="003B4530">
        <w:t xml:space="preserve">Which consumer in the food chain will have to find the most food to gain enough energy to survive? Explain </w:t>
      </w:r>
      <w:r>
        <w:t>your answer</w:t>
      </w:r>
      <w:r w:rsidRPr="003B4530">
        <w:t>.</w:t>
      </w:r>
    </w:p>
    <w:p w:rsidR="00253B0D" w:rsidRDefault="00253B0D" w:rsidP="000B7785">
      <w:pPr>
        <w:pStyle w:val="xline"/>
      </w:pPr>
    </w:p>
    <w:p w:rsidR="00253B0D" w:rsidRDefault="00253B0D" w:rsidP="000B7785">
      <w:pPr>
        <w:pStyle w:val="xline"/>
      </w:pPr>
    </w:p>
    <w:p w:rsidR="00253B0D" w:rsidRDefault="00253B0D" w:rsidP="000B7785">
      <w:pPr>
        <w:pStyle w:val="xlist"/>
      </w:pPr>
    </w:p>
    <w:p w:rsidR="00253B0D" w:rsidRPr="003B4530" w:rsidRDefault="00253B0D" w:rsidP="000B7785">
      <w:pPr>
        <w:pStyle w:val="xline"/>
      </w:pPr>
    </w:p>
    <w:p w:rsidR="00253B0D" w:rsidRDefault="00253B0D" w:rsidP="000B7785">
      <w:pPr>
        <w:pStyle w:val="xlist"/>
      </w:pPr>
    </w:p>
    <w:p w:rsidR="00253B0D" w:rsidRDefault="00253B0D" w:rsidP="000B7785">
      <w:pPr>
        <w:pStyle w:val="xcaption"/>
        <w:jc w:val="center"/>
        <w:rPr>
          <w:b/>
        </w:rPr>
      </w:pPr>
      <w:r>
        <w:rPr>
          <w:noProof/>
          <w:lang w:val="en-AU" w:eastAsia="en-AU"/>
        </w:rPr>
        <w:drawing>
          <wp:inline distT="0" distB="0" distL="0" distR="0" wp14:anchorId="749D233F" wp14:editId="4B5E14FB">
            <wp:extent cx="1145894" cy="4790066"/>
            <wp:effectExtent l="0" t="0" r="0" b="0"/>
            <wp:docPr id="11" name="Picture 11" descr="L:\1. Publishing and Editorial\1. Product\Oxford Science\Oxford Science 9\3. Extras\6. Experiment worksheets\Artwork\4. Final jpgs\0293_00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1. Publishing and Editorial\1. Product\Oxford Science\Oxford Science 9\3. Extras\6. Experiment worksheets\Artwork\4. Final jpgs\0293_0096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266" cy="479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0D" w:rsidRPr="000A2070" w:rsidRDefault="00253B0D" w:rsidP="000B7785">
      <w:pPr>
        <w:pStyle w:val="xcaption"/>
        <w:jc w:val="center"/>
        <w:rPr>
          <w:b/>
        </w:rPr>
      </w:pPr>
      <w:r>
        <w:rPr>
          <w:b/>
        </w:rPr>
        <w:t>FIGURE 1</w:t>
      </w:r>
    </w:p>
    <w:sectPr w:rsidR="00253B0D" w:rsidRPr="000A2070" w:rsidSect="00CC1981">
      <w:headerReference w:type="default" r:id="rId9"/>
      <w:footerReference w:type="default" r:id="rId10"/>
      <w:pgSz w:w="11907" w:h="16839" w:code="9"/>
      <w:pgMar w:top="1985" w:right="720" w:bottom="720" w:left="720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785" w:rsidRDefault="000B7785" w:rsidP="006F4BF3">
      <w:pPr>
        <w:spacing w:before="0" w:line="240" w:lineRule="auto"/>
      </w:pPr>
      <w:r>
        <w:separator/>
      </w:r>
    </w:p>
  </w:endnote>
  <w:endnote w:type="continuationSeparator" w:id="0">
    <w:p w:rsidR="000B7785" w:rsidRDefault="000B7785" w:rsidP="006F4B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Pro-Ligh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INPro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785" w:rsidRPr="00A47A27" w:rsidRDefault="000B7785" w:rsidP="003045BE">
    <w:pPr>
      <w:pStyle w:val="Footer"/>
      <w:rPr>
        <w:sz w:val="16"/>
        <w:szCs w:val="16"/>
      </w:rPr>
    </w:pPr>
    <w:r w:rsidRPr="00A47A27">
      <w:rPr>
        <w:sz w:val="16"/>
        <w:szCs w:val="16"/>
      </w:rPr>
      <w:sym w:font="Symbol" w:char="F0E3"/>
    </w:r>
    <w:r w:rsidRPr="00A47A27">
      <w:rPr>
        <w:sz w:val="16"/>
        <w:szCs w:val="16"/>
      </w:rPr>
      <w:t xml:space="preserve"> Oxford University Press 201</w:t>
    </w:r>
    <w:r>
      <w:rPr>
        <w:sz w:val="16"/>
        <w:szCs w:val="16"/>
      </w:rPr>
      <w:t>7</w:t>
    </w:r>
  </w:p>
  <w:p w:rsidR="000B7785" w:rsidRPr="006B3623" w:rsidRDefault="000B7785" w:rsidP="006B3623">
    <w:pPr>
      <w:pStyle w:val="Footer"/>
      <w:rPr>
        <w:sz w:val="16"/>
      </w:rPr>
    </w:pPr>
    <w:r w:rsidRPr="006B3623">
      <w:rPr>
        <w:i/>
        <w:sz w:val="16"/>
      </w:rPr>
      <w:t xml:space="preserve">Oxford Science 9 Western Australian Curriculum </w:t>
    </w:r>
    <w:r w:rsidRPr="006B3623">
      <w:rPr>
        <w:sz w:val="16"/>
      </w:rPr>
      <w:t xml:space="preserve">Teacher </w:t>
    </w:r>
    <w:proofErr w:type="spellStart"/>
    <w:r w:rsidRPr="006B3623">
      <w:rPr>
        <w:sz w:val="16"/>
        <w:u w:val="single"/>
      </w:rPr>
      <w:t>o</w:t>
    </w:r>
    <w:r w:rsidRPr="006B3623">
      <w:rPr>
        <w:sz w:val="16"/>
      </w:rPr>
      <w:t>book</w:t>
    </w:r>
    <w:proofErr w:type="spellEnd"/>
    <w:r w:rsidRPr="006B3623">
      <w:rPr>
        <w:sz w:val="16"/>
      </w:rPr>
      <w:t xml:space="preserve"> </w:t>
    </w:r>
    <w:r w:rsidRPr="006B3623">
      <w:rPr>
        <w:sz w:val="16"/>
        <w:u w:val="single"/>
      </w:rPr>
      <w:t>a</w:t>
    </w:r>
    <w:r w:rsidRPr="006B3623">
      <w:rPr>
        <w:sz w:val="16"/>
      </w:rPr>
      <w:t>ssess</w:t>
    </w:r>
    <w:r w:rsidRPr="006B3623">
      <w:rPr>
        <w:i/>
        <w:sz w:val="16"/>
      </w:rPr>
      <w:t xml:space="preserve"> </w:t>
    </w:r>
    <w:r w:rsidRPr="006B3623">
      <w:rPr>
        <w:sz w:val="16"/>
      </w:rPr>
      <w:t>ISBN 9780190307233</w:t>
    </w:r>
  </w:p>
  <w:p w:rsidR="000B7785" w:rsidRPr="00A47A27" w:rsidRDefault="000B7785" w:rsidP="006B3623">
    <w:pPr>
      <w:pStyle w:val="Footer"/>
      <w:rPr>
        <w:sz w:val="16"/>
        <w:szCs w:val="16"/>
      </w:rPr>
    </w:pPr>
    <w:r w:rsidRPr="006B3623">
      <w:rPr>
        <w:sz w:val="16"/>
      </w:rPr>
      <w:t>Permission has been granted for this page to be photocopied within the purchasing institution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785" w:rsidRDefault="000B7785" w:rsidP="006F4BF3">
      <w:pPr>
        <w:spacing w:before="0" w:line="240" w:lineRule="auto"/>
      </w:pPr>
      <w:r>
        <w:separator/>
      </w:r>
    </w:p>
  </w:footnote>
  <w:footnote w:type="continuationSeparator" w:id="0">
    <w:p w:rsidR="000B7785" w:rsidRDefault="000B7785" w:rsidP="006F4B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785" w:rsidRDefault="000B7785" w:rsidP="00115796">
    <w:pPr>
      <w:pStyle w:val="Header"/>
      <w:ind w:hanging="1049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239BCB6" wp14:editId="1C095628">
          <wp:simplePos x="0" y="0"/>
          <wp:positionH relativeFrom="column">
            <wp:posOffset>-457200</wp:posOffset>
          </wp:positionH>
          <wp:positionV relativeFrom="paragraph">
            <wp:posOffset>635</wp:posOffset>
          </wp:positionV>
          <wp:extent cx="7632700" cy="1089025"/>
          <wp:effectExtent l="0" t="0" r="6350" b="0"/>
          <wp:wrapTight wrapText="bothSides">
            <wp:wrapPolygon edited="0">
              <wp:start x="0" y="0"/>
              <wp:lineTo x="0" y="21159"/>
              <wp:lineTo x="21564" y="21159"/>
              <wp:lineTo x="2156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pinalld\Desktop\Word banners\OXFORD SCI\SIL_OXSCI8_00890_Banners\SIL_OXSCI8_00890_Banner_portrait_namespac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32700" cy="1089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3A88"/>
    <w:multiLevelType w:val="hybridMultilevel"/>
    <w:tmpl w:val="694E5B6E"/>
    <w:lvl w:ilvl="0" w:tplc="0C090019">
      <w:start w:val="1"/>
      <w:numFmt w:val="lowerLetter"/>
      <w:lvlText w:val="%1."/>
      <w:lvlJc w:val="left"/>
      <w:pPr>
        <w:ind w:left="1174" w:hanging="360"/>
      </w:p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88922F9"/>
    <w:multiLevelType w:val="hybridMultilevel"/>
    <w:tmpl w:val="DC2E76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971B3"/>
    <w:multiLevelType w:val="hybridMultilevel"/>
    <w:tmpl w:val="FECA211E"/>
    <w:lvl w:ilvl="0" w:tplc="A02C68E0">
      <w:start w:val="5"/>
      <w:numFmt w:val="bullet"/>
      <w:lvlText w:val="&gt;"/>
      <w:lvlJc w:val="left"/>
      <w:pPr>
        <w:ind w:left="720" w:hanging="360"/>
      </w:pPr>
      <w:rPr>
        <w:rFonts w:ascii="DINPro-Light" w:eastAsiaTheme="minorHAnsi" w:hAnsi="DINPro-Light" w:cs="DINPro-Light" w:hint="default"/>
      </w:rPr>
    </w:lvl>
    <w:lvl w:ilvl="1" w:tplc="27EE6432">
      <w:start w:val="5"/>
      <w:numFmt w:val="bullet"/>
      <w:lvlText w:val="6"/>
      <w:lvlJc w:val="left"/>
      <w:pPr>
        <w:ind w:left="1440" w:hanging="360"/>
      </w:pPr>
      <w:rPr>
        <w:rFonts w:ascii="DINPro" w:eastAsiaTheme="minorHAnsi" w:hAnsi="DINPro" w:cs="DINPro" w:hint="default"/>
      </w:rPr>
    </w:lvl>
    <w:lvl w:ilvl="2" w:tplc="EB5CE7BE">
      <w:start w:val="5"/>
      <w:numFmt w:val="bullet"/>
      <w:lvlText w:val="7"/>
      <w:lvlJc w:val="left"/>
      <w:pPr>
        <w:ind w:left="2160" w:hanging="360"/>
      </w:pPr>
      <w:rPr>
        <w:rFonts w:ascii="DINPro" w:eastAsiaTheme="minorHAnsi" w:hAnsi="DINPro" w:cs="DINPro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C4E90"/>
    <w:multiLevelType w:val="hybridMultilevel"/>
    <w:tmpl w:val="794610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70FD5"/>
    <w:multiLevelType w:val="hybridMultilevel"/>
    <w:tmpl w:val="3190C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35C70"/>
    <w:multiLevelType w:val="hybridMultilevel"/>
    <w:tmpl w:val="061E00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0A2522"/>
    <w:multiLevelType w:val="hybridMultilevel"/>
    <w:tmpl w:val="6E820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D042F"/>
    <w:multiLevelType w:val="hybridMultilevel"/>
    <w:tmpl w:val="570A9B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405892"/>
    <w:multiLevelType w:val="hybridMultilevel"/>
    <w:tmpl w:val="32E29A22"/>
    <w:lvl w:ilvl="0" w:tplc="EF9E45CE">
      <w:start w:val="4"/>
      <w:numFmt w:val="bullet"/>
      <w:lvlText w:val="&gt;"/>
      <w:lvlJc w:val="left"/>
      <w:pPr>
        <w:ind w:left="720" w:hanging="360"/>
      </w:pPr>
      <w:rPr>
        <w:rFonts w:ascii="DINPro-Light" w:eastAsiaTheme="minorHAnsi" w:hAnsi="DINPro-Light" w:cs="DINPro-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25D8F"/>
    <w:multiLevelType w:val="hybridMultilevel"/>
    <w:tmpl w:val="A252B5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23C50"/>
    <w:multiLevelType w:val="hybridMultilevel"/>
    <w:tmpl w:val="2842B46C"/>
    <w:lvl w:ilvl="0" w:tplc="EF9E45CE">
      <w:numFmt w:val="bullet"/>
      <w:lvlText w:val="&gt;"/>
      <w:lvlJc w:val="left"/>
      <w:pPr>
        <w:ind w:left="720" w:hanging="360"/>
      </w:pPr>
      <w:rPr>
        <w:rFonts w:ascii="DINPro-Light" w:eastAsiaTheme="minorHAnsi" w:hAnsi="DINPro-Light" w:cs="DINPro-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3" w15:restartNumberingAfterBreak="0">
    <w:nsid w:val="251D7826"/>
    <w:multiLevelType w:val="hybridMultilevel"/>
    <w:tmpl w:val="3ED273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6675A1"/>
    <w:multiLevelType w:val="multilevel"/>
    <w:tmpl w:val="00481CC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4318E"/>
    <w:multiLevelType w:val="hybridMultilevel"/>
    <w:tmpl w:val="9D22D1A0"/>
    <w:lvl w:ilvl="0" w:tplc="EF9E45CE">
      <w:numFmt w:val="bullet"/>
      <w:lvlText w:val="&gt;"/>
      <w:lvlJc w:val="left"/>
      <w:pPr>
        <w:ind w:left="720" w:hanging="360"/>
      </w:pPr>
      <w:rPr>
        <w:rFonts w:ascii="DINPro-Light" w:eastAsiaTheme="minorHAnsi" w:hAnsi="DINPro-Light" w:cs="DINPro-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D7CF4"/>
    <w:multiLevelType w:val="multilevel"/>
    <w:tmpl w:val="00481CC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2B63212E"/>
    <w:multiLevelType w:val="hybridMultilevel"/>
    <w:tmpl w:val="9C923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E171D"/>
    <w:multiLevelType w:val="hybridMultilevel"/>
    <w:tmpl w:val="D682C5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D46D1A"/>
    <w:multiLevelType w:val="hybridMultilevel"/>
    <w:tmpl w:val="752445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17624"/>
    <w:multiLevelType w:val="hybridMultilevel"/>
    <w:tmpl w:val="179894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E63A7"/>
    <w:multiLevelType w:val="hybridMultilevel"/>
    <w:tmpl w:val="76D2C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148BD"/>
    <w:multiLevelType w:val="hybridMultilevel"/>
    <w:tmpl w:val="B0646454"/>
    <w:lvl w:ilvl="0" w:tplc="0C090019">
      <w:start w:val="1"/>
      <w:numFmt w:val="lowerLetter"/>
      <w:lvlText w:val="%1."/>
      <w:lvlJc w:val="left"/>
      <w:pPr>
        <w:ind w:left="1174" w:hanging="360"/>
      </w:pPr>
    </w:lvl>
    <w:lvl w:ilvl="1" w:tplc="B9406928">
      <w:start w:val="4"/>
      <w:numFmt w:val="bullet"/>
      <w:lvlText w:val="b"/>
      <w:lvlJc w:val="left"/>
      <w:pPr>
        <w:ind w:left="1894" w:hanging="360"/>
      </w:pPr>
      <w:rPr>
        <w:rFonts w:ascii="DINPro-Light" w:eastAsiaTheme="minorHAnsi" w:hAnsi="DINPro-Light" w:cs="DINPro-Light" w:hint="default"/>
      </w:rPr>
    </w:lvl>
    <w:lvl w:ilvl="2" w:tplc="7560881C">
      <w:start w:val="4"/>
      <w:numFmt w:val="bullet"/>
      <w:lvlText w:val="d"/>
      <w:lvlJc w:val="left"/>
      <w:pPr>
        <w:ind w:left="2794" w:hanging="360"/>
      </w:pPr>
      <w:rPr>
        <w:rFonts w:ascii="DINPro-Light" w:eastAsiaTheme="minorHAnsi" w:hAnsi="DINPro-Light" w:cs="DINPro-Light" w:hint="default"/>
      </w:r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5" w15:restartNumberingAfterBreak="0">
    <w:nsid w:val="493E0355"/>
    <w:multiLevelType w:val="hybridMultilevel"/>
    <w:tmpl w:val="2AB83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D5962"/>
    <w:multiLevelType w:val="hybridMultilevel"/>
    <w:tmpl w:val="C62065DE"/>
    <w:lvl w:ilvl="0" w:tplc="A02C68E0">
      <w:start w:val="5"/>
      <w:numFmt w:val="bullet"/>
      <w:lvlText w:val="&gt;"/>
      <w:lvlJc w:val="left"/>
      <w:pPr>
        <w:ind w:left="720" w:hanging="360"/>
      </w:pPr>
      <w:rPr>
        <w:rFonts w:ascii="DINPro-Light" w:eastAsiaTheme="minorHAnsi" w:hAnsi="DINPro-Light" w:cs="DINPro-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C7D5F"/>
    <w:multiLevelType w:val="hybridMultilevel"/>
    <w:tmpl w:val="E9BC66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570AD6"/>
    <w:multiLevelType w:val="hybridMultilevel"/>
    <w:tmpl w:val="5CFCBB12"/>
    <w:lvl w:ilvl="0" w:tplc="EF9E45CE">
      <w:start w:val="4"/>
      <w:numFmt w:val="bullet"/>
      <w:lvlText w:val="&gt;"/>
      <w:lvlJc w:val="left"/>
      <w:pPr>
        <w:ind w:left="720" w:hanging="360"/>
      </w:pPr>
      <w:rPr>
        <w:rFonts w:ascii="DINPro-Light" w:eastAsiaTheme="minorHAnsi" w:hAnsi="DINPro-Light" w:cs="DINPro-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1714A7"/>
    <w:multiLevelType w:val="hybridMultilevel"/>
    <w:tmpl w:val="549C3B40"/>
    <w:lvl w:ilvl="0" w:tplc="0C090019">
      <w:start w:val="1"/>
      <w:numFmt w:val="lowerLetter"/>
      <w:lvlText w:val="%1."/>
      <w:lvlJc w:val="left"/>
      <w:pPr>
        <w:ind w:left="1174" w:hanging="360"/>
      </w:p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0" w15:restartNumberingAfterBreak="0">
    <w:nsid w:val="4F744E70"/>
    <w:multiLevelType w:val="hybridMultilevel"/>
    <w:tmpl w:val="E8E65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EE34EA"/>
    <w:multiLevelType w:val="hybridMultilevel"/>
    <w:tmpl w:val="64B4B6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55BDD"/>
    <w:multiLevelType w:val="hybridMultilevel"/>
    <w:tmpl w:val="EBBA07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362E"/>
    <w:multiLevelType w:val="hybridMultilevel"/>
    <w:tmpl w:val="5D005C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3C0E60"/>
    <w:multiLevelType w:val="hybridMultilevel"/>
    <w:tmpl w:val="76D649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E1604"/>
    <w:multiLevelType w:val="hybridMultilevel"/>
    <w:tmpl w:val="0E84633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A446B5CE">
      <w:start w:val="3"/>
      <w:numFmt w:val="bullet"/>
      <w:lvlText w:val="b"/>
      <w:lvlJc w:val="left"/>
      <w:pPr>
        <w:ind w:left="1440" w:hanging="360"/>
      </w:pPr>
      <w:rPr>
        <w:rFonts w:ascii="DINPro-Light" w:eastAsiaTheme="minorHAnsi" w:hAnsi="DINPro-Light" w:cs="DINPro-Light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343022"/>
    <w:multiLevelType w:val="hybridMultilevel"/>
    <w:tmpl w:val="A36A9698"/>
    <w:lvl w:ilvl="0" w:tplc="0C090019">
      <w:start w:val="1"/>
      <w:numFmt w:val="lowerLetter"/>
      <w:lvlText w:val="%1."/>
      <w:lvlJc w:val="left"/>
      <w:pPr>
        <w:ind w:left="1174" w:hanging="360"/>
      </w:p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7" w15:restartNumberingAfterBreak="0">
    <w:nsid w:val="623D031B"/>
    <w:multiLevelType w:val="hybridMultilevel"/>
    <w:tmpl w:val="AD287CF0"/>
    <w:lvl w:ilvl="0" w:tplc="EF9E45CE">
      <w:numFmt w:val="bullet"/>
      <w:lvlText w:val="&gt;"/>
      <w:lvlJc w:val="left"/>
      <w:pPr>
        <w:ind w:left="720" w:hanging="360"/>
      </w:pPr>
      <w:rPr>
        <w:rFonts w:ascii="DINPro-Light" w:eastAsiaTheme="minorHAnsi" w:hAnsi="DINPro-Light" w:cs="DINPro-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CB2E94"/>
    <w:multiLevelType w:val="hybridMultilevel"/>
    <w:tmpl w:val="48B0101E"/>
    <w:lvl w:ilvl="0" w:tplc="0C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9" w15:restartNumberingAfterBreak="0">
    <w:nsid w:val="672C56A6"/>
    <w:multiLevelType w:val="hybridMultilevel"/>
    <w:tmpl w:val="DECE21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006594"/>
    <w:multiLevelType w:val="hybridMultilevel"/>
    <w:tmpl w:val="6A5006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923293"/>
    <w:multiLevelType w:val="hybridMultilevel"/>
    <w:tmpl w:val="F78AFF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0A6E95"/>
    <w:multiLevelType w:val="hybridMultilevel"/>
    <w:tmpl w:val="1DD0FA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8D6302"/>
    <w:multiLevelType w:val="hybridMultilevel"/>
    <w:tmpl w:val="1CF42A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EB016B"/>
    <w:multiLevelType w:val="hybridMultilevel"/>
    <w:tmpl w:val="212256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3C39F9"/>
    <w:multiLevelType w:val="hybridMultilevel"/>
    <w:tmpl w:val="03C61D86"/>
    <w:lvl w:ilvl="0" w:tplc="6826120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0009A5"/>
    <w:multiLevelType w:val="hybridMultilevel"/>
    <w:tmpl w:val="4424ABB8"/>
    <w:lvl w:ilvl="0" w:tplc="0C09000F">
      <w:start w:val="1"/>
      <w:numFmt w:val="decimal"/>
      <w:lvlText w:val="%1."/>
      <w:lvlJc w:val="left"/>
      <w:pPr>
        <w:ind w:left="1174" w:hanging="360"/>
      </w:p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8" w15:restartNumberingAfterBreak="0">
    <w:nsid w:val="7E124593"/>
    <w:multiLevelType w:val="hybridMultilevel"/>
    <w:tmpl w:val="912EF76A"/>
    <w:lvl w:ilvl="0" w:tplc="EF9E45CE">
      <w:numFmt w:val="bullet"/>
      <w:lvlText w:val="&gt;"/>
      <w:lvlJc w:val="left"/>
      <w:pPr>
        <w:ind w:left="720" w:hanging="360"/>
      </w:pPr>
      <w:rPr>
        <w:rFonts w:ascii="DINPro-Light" w:eastAsiaTheme="minorHAnsi" w:hAnsi="DINPro-Light" w:cs="DINPro-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42"/>
  </w:num>
  <w:num w:numId="4">
    <w:abstractNumId w:val="12"/>
  </w:num>
  <w:num w:numId="5">
    <w:abstractNumId w:val="23"/>
  </w:num>
  <w:num w:numId="6">
    <w:abstractNumId w:val="9"/>
  </w:num>
  <w:num w:numId="7">
    <w:abstractNumId w:val="14"/>
  </w:num>
  <w:num w:numId="8">
    <w:abstractNumId w:val="30"/>
  </w:num>
  <w:num w:numId="9">
    <w:abstractNumId w:val="38"/>
  </w:num>
  <w:num w:numId="10">
    <w:abstractNumId w:val="17"/>
  </w:num>
  <w:num w:numId="11">
    <w:abstractNumId w:val="4"/>
  </w:num>
  <w:num w:numId="12">
    <w:abstractNumId w:val="31"/>
  </w:num>
  <w:num w:numId="13">
    <w:abstractNumId w:val="25"/>
  </w:num>
  <w:num w:numId="14">
    <w:abstractNumId w:val="26"/>
  </w:num>
  <w:num w:numId="15">
    <w:abstractNumId w:val="2"/>
  </w:num>
  <w:num w:numId="16">
    <w:abstractNumId w:val="21"/>
  </w:num>
  <w:num w:numId="17">
    <w:abstractNumId w:val="6"/>
  </w:num>
  <w:num w:numId="18">
    <w:abstractNumId w:val="16"/>
  </w:num>
  <w:num w:numId="19">
    <w:abstractNumId w:val="40"/>
  </w:num>
  <w:num w:numId="20">
    <w:abstractNumId w:val="11"/>
  </w:num>
  <w:num w:numId="21">
    <w:abstractNumId w:val="48"/>
  </w:num>
  <w:num w:numId="22">
    <w:abstractNumId w:val="10"/>
  </w:num>
  <w:num w:numId="23">
    <w:abstractNumId w:val="20"/>
  </w:num>
  <w:num w:numId="24">
    <w:abstractNumId w:val="24"/>
  </w:num>
  <w:num w:numId="25">
    <w:abstractNumId w:val="22"/>
  </w:num>
  <w:num w:numId="26">
    <w:abstractNumId w:val="8"/>
  </w:num>
  <w:num w:numId="27">
    <w:abstractNumId w:val="35"/>
  </w:num>
  <w:num w:numId="28">
    <w:abstractNumId w:val="18"/>
  </w:num>
  <w:num w:numId="29">
    <w:abstractNumId w:val="46"/>
  </w:num>
  <w:num w:numId="30">
    <w:abstractNumId w:val="45"/>
  </w:num>
  <w:num w:numId="31">
    <w:abstractNumId w:val="29"/>
  </w:num>
  <w:num w:numId="32">
    <w:abstractNumId w:val="47"/>
  </w:num>
  <w:num w:numId="33">
    <w:abstractNumId w:val="0"/>
  </w:num>
  <w:num w:numId="34">
    <w:abstractNumId w:val="36"/>
  </w:num>
  <w:num w:numId="35">
    <w:abstractNumId w:val="37"/>
  </w:num>
  <w:num w:numId="36">
    <w:abstractNumId w:val="28"/>
  </w:num>
  <w:num w:numId="37">
    <w:abstractNumId w:val="44"/>
  </w:num>
  <w:num w:numId="38">
    <w:abstractNumId w:val="34"/>
  </w:num>
  <w:num w:numId="39">
    <w:abstractNumId w:val="5"/>
  </w:num>
  <w:num w:numId="40">
    <w:abstractNumId w:val="13"/>
  </w:num>
  <w:num w:numId="41">
    <w:abstractNumId w:val="19"/>
  </w:num>
  <w:num w:numId="42">
    <w:abstractNumId w:val="7"/>
  </w:num>
  <w:num w:numId="43">
    <w:abstractNumId w:val="3"/>
  </w:num>
  <w:num w:numId="44">
    <w:abstractNumId w:val="39"/>
  </w:num>
  <w:num w:numId="45">
    <w:abstractNumId w:val="41"/>
  </w:num>
  <w:num w:numId="46">
    <w:abstractNumId w:val="27"/>
  </w:num>
  <w:num w:numId="47">
    <w:abstractNumId w:val="43"/>
  </w:num>
  <w:num w:numId="48">
    <w:abstractNumId w:val="1"/>
  </w:num>
  <w:num w:numId="49">
    <w:abstractNumId w:val="32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F3"/>
    <w:rsid w:val="0001150A"/>
    <w:rsid w:val="00060433"/>
    <w:rsid w:val="000662AF"/>
    <w:rsid w:val="000949FD"/>
    <w:rsid w:val="000B7785"/>
    <w:rsid w:val="000D15BB"/>
    <w:rsid w:val="000D4F38"/>
    <w:rsid w:val="000E5F19"/>
    <w:rsid w:val="00115796"/>
    <w:rsid w:val="00116965"/>
    <w:rsid w:val="001202B0"/>
    <w:rsid w:val="00131D04"/>
    <w:rsid w:val="0013390B"/>
    <w:rsid w:val="001536DF"/>
    <w:rsid w:val="00153CC8"/>
    <w:rsid w:val="00181750"/>
    <w:rsid w:val="00182939"/>
    <w:rsid w:val="00191B3C"/>
    <w:rsid w:val="001A3F10"/>
    <w:rsid w:val="001A58A4"/>
    <w:rsid w:val="001B150E"/>
    <w:rsid w:val="001B4137"/>
    <w:rsid w:val="001C54AB"/>
    <w:rsid w:val="001D4AD8"/>
    <w:rsid w:val="00204A7B"/>
    <w:rsid w:val="00225AE6"/>
    <w:rsid w:val="00226173"/>
    <w:rsid w:val="00227174"/>
    <w:rsid w:val="002466B5"/>
    <w:rsid w:val="00253419"/>
    <w:rsid w:val="00253B0D"/>
    <w:rsid w:val="0025501E"/>
    <w:rsid w:val="00273A5E"/>
    <w:rsid w:val="0027643D"/>
    <w:rsid w:val="002A3F96"/>
    <w:rsid w:val="002B14F3"/>
    <w:rsid w:val="002C55CE"/>
    <w:rsid w:val="002C6207"/>
    <w:rsid w:val="002E7814"/>
    <w:rsid w:val="00302F3A"/>
    <w:rsid w:val="003045BE"/>
    <w:rsid w:val="00305D74"/>
    <w:rsid w:val="00315B76"/>
    <w:rsid w:val="00330858"/>
    <w:rsid w:val="00331547"/>
    <w:rsid w:val="00340411"/>
    <w:rsid w:val="003431F7"/>
    <w:rsid w:val="00344C78"/>
    <w:rsid w:val="00375199"/>
    <w:rsid w:val="00383B3C"/>
    <w:rsid w:val="0039188A"/>
    <w:rsid w:val="003B6714"/>
    <w:rsid w:val="003C7BCC"/>
    <w:rsid w:val="003D10A9"/>
    <w:rsid w:val="003D7B81"/>
    <w:rsid w:val="003E05A1"/>
    <w:rsid w:val="003E19B5"/>
    <w:rsid w:val="003E6DFD"/>
    <w:rsid w:val="003F10AD"/>
    <w:rsid w:val="004124F1"/>
    <w:rsid w:val="0044420B"/>
    <w:rsid w:val="00453F81"/>
    <w:rsid w:val="004622A5"/>
    <w:rsid w:val="00463A41"/>
    <w:rsid w:val="00484D9A"/>
    <w:rsid w:val="004F0A64"/>
    <w:rsid w:val="004F6ECB"/>
    <w:rsid w:val="005028C6"/>
    <w:rsid w:val="005055BA"/>
    <w:rsid w:val="005127D6"/>
    <w:rsid w:val="00537D7C"/>
    <w:rsid w:val="0054482B"/>
    <w:rsid w:val="00571ACF"/>
    <w:rsid w:val="0057669F"/>
    <w:rsid w:val="0058018C"/>
    <w:rsid w:val="00580277"/>
    <w:rsid w:val="005851DE"/>
    <w:rsid w:val="00594B8B"/>
    <w:rsid w:val="005A1D19"/>
    <w:rsid w:val="005B0DB8"/>
    <w:rsid w:val="005C0178"/>
    <w:rsid w:val="005C4913"/>
    <w:rsid w:val="005E52D5"/>
    <w:rsid w:val="005F5232"/>
    <w:rsid w:val="005F6B7F"/>
    <w:rsid w:val="0061264F"/>
    <w:rsid w:val="00655C4C"/>
    <w:rsid w:val="00662699"/>
    <w:rsid w:val="00676363"/>
    <w:rsid w:val="006A2722"/>
    <w:rsid w:val="006B3623"/>
    <w:rsid w:val="006F4BF3"/>
    <w:rsid w:val="007023A7"/>
    <w:rsid w:val="00703FED"/>
    <w:rsid w:val="007174BC"/>
    <w:rsid w:val="00724886"/>
    <w:rsid w:val="00725061"/>
    <w:rsid w:val="00730D4F"/>
    <w:rsid w:val="00750526"/>
    <w:rsid w:val="00757166"/>
    <w:rsid w:val="00764038"/>
    <w:rsid w:val="007661FF"/>
    <w:rsid w:val="007672CC"/>
    <w:rsid w:val="00780891"/>
    <w:rsid w:val="007A37B6"/>
    <w:rsid w:val="007B21B0"/>
    <w:rsid w:val="007C5035"/>
    <w:rsid w:val="007E3BF9"/>
    <w:rsid w:val="007E7D02"/>
    <w:rsid w:val="008013CD"/>
    <w:rsid w:val="00814566"/>
    <w:rsid w:val="0082396C"/>
    <w:rsid w:val="008318AE"/>
    <w:rsid w:val="00836D48"/>
    <w:rsid w:val="008370D6"/>
    <w:rsid w:val="00845BDF"/>
    <w:rsid w:val="008479B3"/>
    <w:rsid w:val="00862908"/>
    <w:rsid w:val="00897C04"/>
    <w:rsid w:val="008A013D"/>
    <w:rsid w:val="008A275D"/>
    <w:rsid w:val="008A2B11"/>
    <w:rsid w:val="008B73B6"/>
    <w:rsid w:val="008C0943"/>
    <w:rsid w:val="008C22B6"/>
    <w:rsid w:val="008E171B"/>
    <w:rsid w:val="008E4D04"/>
    <w:rsid w:val="008E56C6"/>
    <w:rsid w:val="00925537"/>
    <w:rsid w:val="00956719"/>
    <w:rsid w:val="00957F2C"/>
    <w:rsid w:val="0097450E"/>
    <w:rsid w:val="00984BE7"/>
    <w:rsid w:val="00985F7F"/>
    <w:rsid w:val="00991B4E"/>
    <w:rsid w:val="0099462E"/>
    <w:rsid w:val="00994FB6"/>
    <w:rsid w:val="009B5EBB"/>
    <w:rsid w:val="009C184D"/>
    <w:rsid w:val="009C3E85"/>
    <w:rsid w:val="009D05E2"/>
    <w:rsid w:val="00A12B0C"/>
    <w:rsid w:val="00A25A48"/>
    <w:rsid w:val="00A31C8F"/>
    <w:rsid w:val="00A43D70"/>
    <w:rsid w:val="00A466E0"/>
    <w:rsid w:val="00A47A27"/>
    <w:rsid w:val="00A61644"/>
    <w:rsid w:val="00A66AE3"/>
    <w:rsid w:val="00A95880"/>
    <w:rsid w:val="00A9772B"/>
    <w:rsid w:val="00AA6B76"/>
    <w:rsid w:val="00AB18D2"/>
    <w:rsid w:val="00AC7725"/>
    <w:rsid w:val="00B037AD"/>
    <w:rsid w:val="00B10AE1"/>
    <w:rsid w:val="00B11AD3"/>
    <w:rsid w:val="00B12F23"/>
    <w:rsid w:val="00B26B7A"/>
    <w:rsid w:val="00B315B2"/>
    <w:rsid w:val="00B519FB"/>
    <w:rsid w:val="00B6628F"/>
    <w:rsid w:val="00B74A82"/>
    <w:rsid w:val="00B74DA0"/>
    <w:rsid w:val="00B8007D"/>
    <w:rsid w:val="00B83AFA"/>
    <w:rsid w:val="00B915DF"/>
    <w:rsid w:val="00B941B0"/>
    <w:rsid w:val="00B9641C"/>
    <w:rsid w:val="00BB5E09"/>
    <w:rsid w:val="00BD5B4B"/>
    <w:rsid w:val="00BF0FF6"/>
    <w:rsid w:val="00BF409D"/>
    <w:rsid w:val="00BF778A"/>
    <w:rsid w:val="00C10F0E"/>
    <w:rsid w:val="00C15D83"/>
    <w:rsid w:val="00C520CB"/>
    <w:rsid w:val="00C61529"/>
    <w:rsid w:val="00C76AAE"/>
    <w:rsid w:val="00C77A24"/>
    <w:rsid w:val="00C91943"/>
    <w:rsid w:val="00C931EB"/>
    <w:rsid w:val="00CB3418"/>
    <w:rsid w:val="00CB6AE7"/>
    <w:rsid w:val="00CC1981"/>
    <w:rsid w:val="00D264C8"/>
    <w:rsid w:val="00D50DAC"/>
    <w:rsid w:val="00D7081D"/>
    <w:rsid w:val="00D75C28"/>
    <w:rsid w:val="00D76822"/>
    <w:rsid w:val="00D774E3"/>
    <w:rsid w:val="00D81BB2"/>
    <w:rsid w:val="00D91C76"/>
    <w:rsid w:val="00D97DAE"/>
    <w:rsid w:val="00DA74B9"/>
    <w:rsid w:val="00DB2AD1"/>
    <w:rsid w:val="00DC14DA"/>
    <w:rsid w:val="00DD63E5"/>
    <w:rsid w:val="00DE221E"/>
    <w:rsid w:val="00DE7E35"/>
    <w:rsid w:val="00E07C2D"/>
    <w:rsid w:val="00E37D24"/>
    <w:rsid w:val="00E471C2"/>
    <w:rsid w:val="00E55135"/>
    <w:rsid w:val="00E71EC5"/>
    <w:rsid w:val="00E7479E"/>
    <w:rsid w:val="00E9363B"/>
    <w:rsid w:val="00E96387"/>
    <w:rsid w:val="00EB3C25"/>
    <w:rsid w:val="00EC7914"/>
    <w:rsid w:val="00F1201C"/>
    <w:rsid w:val="00F31804"/>
    <w:rsid w:val="00F40DA6"/>
    <w:rsid w:val="00F420D5"/>
    <w:rsid w:val="00F700EC"/>
    <w:rsid w:val="00F70C00"/>
    <w:rsid w:val="00F83930"/>
    <w:rsid w:val="00FC17DB"/>
    <w:rsid w:val="00FD40F9"/>
    <w:rsid w:val="00F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55439643"/>
  <w15:docId w15:val="{69FBC6F7-5626-4559-BC73-0A0DFF7C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4B9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E96387"/>
    <w:pPr>
      <w:spacing w:before="0" w:after="0" w:line="240" w:lineRule="auto"/>
      <w:ind w:left="908" w:hanging="454"/>
    </w:pPr>
    <w:rPr>
      <w:sz w:val="22"/>
    </w:rPr>
  </w:style>
  <w:style w:type="paragraph" w:customStyle="1" w:styleId="xtablehead">
    <w:name w:val="xtable head"/>
    <w:basedOn w:val="xparafo"/>
    <w:qFormat/>
    <w:rsid w:val="001A3F10"/>
    <w:rPr>
      <w:b/>
      <w:caps/>
    </w:rPr>
  </w:style>
  <w:style w:type="paragraph" w:customStyle="1" w:styleId="xtabletext">
    <w:name w:val="xtable text"/>
    <w:basedOn w:val="xparafo"/>
    <w:qFormat/>
    <w:rsid w:val="001A3F10"/>
  </w:style>
  <w:style w:type="paragraph" w:customStyle="1" w:styleId="xpara">
    <w:name w:val="xpara"/>
    <w:basedOn w:val="xparafo"/>
    <w:qFormat/>
    <w:rsid w:val="001A3F10"/>
    <w:pPr>
      <w:ind w:firstLine="454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5127D6"/>
    <w:pPr>
      <w:spacing w:after="60" w:line="276" w:lineRule="auto"/>
      <w:ind w:left="0" w:firstLine="0"/>
      <w:outlineLvl w:val="2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line">
    <w:name w:val="xline"/>
    <w:basedOn w:val="Normal"/>
    <w:qFormat/>
    <w:rsid w:val="00E96387"/>
    <w:pPr>
      <w:pBdr>
        <w:bottom w:val="single" w:sz="4" w:space="1" w:color="auto"/>
      </w:pBdr>
      <w:spacing w:before="0" w:after="0" w:line="240" w:lineRule="auto"/>
      <w:ind w:left="0" w:firstLine="0"/>
    </w:pPr>
    <w:rPr>
      <w:sz w:val="22"/>
    </w:rPr>
  </w:style>
  <w:style w:type="paragraph" w:customStyle="1" w:styleId="xcaption">
    <w:name w:val="xcaption"/>
    <w:basedOn w:val="Normal"/>
    <w:qFormat/>
    <w:rsid w:val="001A3F10"/>
    <w:pPr>
      <w:spacing w:before="0" w:after="200" w:line="240" w:lineRule="auto"/>
    </w:pPr>
    <w:rPr>
      <w:bCs/>
      <w:szCs w:val="20"/>
      <w:lang w:val="en-US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5127D6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5127D6"/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Normal"/>
    <w:qFormat/>
    <w:rsid w:val="00DA74B9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parafo">
    <w:name w:val="xpara fo"/>
    <w:basedOn w:val="Normal"/>
    <w:qFormat/>
    <w:rsid w:val="00E96387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designnote">
    <w:name w:val="x_design note"/>
    <w:basedOn w:val="Normal"/>
    <w:rsid w:val="005127D6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footer">
    <w:name w:val="xfooter"/>
    <w:basedOn w:val="Normal"/>
    <w:qFormat/>
    <w:rsid w:val="005127D6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Normal"/>
    <w:qFormat/>
    <w:rsid w:val="00E96387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list3">
    <w:name w:val="xlist 3"/>
    <w:basedOn w:val="xlist2"/>
    <w:qFormat/>
    <w:rsid w:val="00E96387"/>
    <w:pPr>
      <w:ind w:left="1361"/>
    </w:pPr>
  </w:style>
  <w:style w:type="paragraph" w:customStyle="1" w:styleId="xbhead">
    <w:name w:val="xbhead"/>
    <w:basedOn w:val="xahead"/>
    <w:next w:val="xparafo"/>
    <w:qFormat/>
    <w:rsid w:val="001A3F10"/>
    <w:rPr>
      <w:color w:val="auto"/>
      <w:sz w:val="28"/>
      <w:szCs w:val="28"/>
    </w:rPr>
  </w:style>
  <w:style w:type="paragraph" w:styleId="ListParagraph">
    <w:name w:val="List Paragraph"/>
    <w:basedOn w:val="Normal"/>
    <w:uiPriority w:val="34"/>
    <w:qFormat/>
    <w:rsid w:val="00EC7914"/>
    <w:pPr>
      <w:ind w:left="720"/>
      <w:contextualSpacing/>
    </w:pPr>
  </w:style>
  <w:style w:type="paragraph" w:customStyle="1" w:styleId="xLine0">
    <w:name w:val="xLine"/>
    <w:basedOn w:val="Normal"/>
    <w:qFormat/>
    <w:rsid w:val="00EC7914"/>
    <w:pPr>
      <w:spacing w:before="57" w:after="0" w:line="360" w:lineRule="auto"/>
    </w:pPr>
    <w:rPr>
      <w:rFonts w:asciiTheme="minorHAnsi" w:hAnsiTheme="minorHAnsi"/>
      <w:sz w:val="22"/>
    </w:rPr>
  </w:style>
  <w:style w:type="character" w:customStyle="1" w:styleId="xfigtable">
    <w:name w:val="xfigtable"/>
    <w:uiPriority w:val="99"/>
    <w:rsid w:val="00A95880"/>
    <w:rPr>
      <w:rFonts w:ascii="Arial" w:hAnsi="Arial"/>
      <w:b/>
      <w:caps/>
      <w:color w:val="000000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34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41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419"/>
    <w:rPr>
      <w:rFonts w:ascii="Arial" w:hAnsi="Arial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419"/>
    <w:rPr>
      <w:rFonts w:ascii="Arial" w:hAnsi="Arial"/>
      <w:b/>
      <w:bCs/>
      <w:sz w:val="20"/>
      <w:szCs w:val="20"/>
      <w:lang w:val="en-AU"/>
    </w:rPr>
  </w:style>
  <w:style w:type="paragraph" w:customStyle="1" w:styleId="xcaution">
    <w:name w:val="xcaution"/>
    <w:basedOn w:val="Normal"/>
    <w:qFormat/>
    <w:rsid w:val="00253B0D"/>
    <w:pPr>
      <w:spacing w:before="57" w:after="0"/>
      <w:ind w:left="0" w:firstLine="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10.4.1.59\Data_ELT\production\OUP\OUP_ANZ\LIVE\Secondary\OXFORD_SCIENCE_9_WA_STUDENT_BOOK\PRODN\CODING\PRE-EDIT\SIL_OXSCI_WA9_portrait_namecase.jpg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C3147-1E2A-4F0F-BD68-D22D8DEC9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9D1E3D56</Template>
  <TotalTime>15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Richards, Kristen</dc:creator>
  <cp:lastModifiedBy>SMITH Karen [Harrisdale Senior High School]</cp:lastModifiedBy>
  <cp:revision>3</cp:revision>
  <dcterms:created xsi:type="dcterms:W3CDTF">2019-02-06T09:41:00Z</dcterms:created>
  <dcterms:modified xsi:type="dcterms:W3CDTF">2020-02-04T03:05:00Z</dcterms:modified>
</cp:coreProperties>
</file>