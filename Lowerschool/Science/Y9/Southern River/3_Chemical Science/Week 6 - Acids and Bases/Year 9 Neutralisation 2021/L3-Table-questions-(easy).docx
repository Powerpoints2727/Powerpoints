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4F" w:rsidRDefault="002D7D71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15C48CFA" wp14:editId="3061058C">
            <wp:simplePos x="0" y="0"/>
            <wp:positionH relativeFrom="column">
              <wp:posOffset>-690880</wp:posOffset>
            </wp:positionH>
            <wp:positionV relativeFrom="paragraph">
              <wp:posOffset>5938520</wp:posOffset>
            </wp:positionV>
            <wp:extent cx="703834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4" y="21480"/>
                <wp:lineTo x="215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539C77A3" wp14:editId="34A6990F">
            <wp:simplePos x="0" y="0"/>
            <wp:positionH relativeFrom="column">
              <wp:posOffset>-635000</wp:posOffset>
            </wp:positionH>
            <wp:positionV relativeFrom="paragraph">
              <wp:posOffset>3086100</wp:posOffset>
            </wp:positionV>
            <wp:extent cx="703834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4" y="21480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06C111B" wp14:editId="0CD91426">
            <wp:simplePos x="0" y="0"/>
            <wp:positionH relativeFrom="column">
              <wp:posOffset>-638175</wp:posOffset>
            </wp:positionH>
            <wp:positionV relativeFrom="paragraph">
              <wp:posOffset>-627380</wp:posOffset>
            </wp:positionV>
            <wp:extent cx="703834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4" y="21480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3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71"/>
    <w:rsid w:val="002C3008"/>
    <w:rsid w:val="002D7D71"/>
    <w:rsid w:val="0076585A"/>
    <w:rsid w:val="0085364F"/>
    <w:rsid w:val="00CA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D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8D64C1-43E4-4228-BDA1-6E9F91E95C7C}"/>
</file>

<file path=customXml/itemProps2.xml><?xml version="1.0" encoding="utf-8"?>
<ds:datastoreItem xmlns:ds="http://schemas.openxmlformats.org/officeDocument/2006/customXml" ds:itemID="{6D00F129-A57A-4F00-81C6-D371C42E4E0A}"/>
</file>

<file path=customXml/itemProps3.xml><?xml version="1.0" encoding="utf-8"?>
<ds:datastoreItem xmlns:ds="http://schemas.openxmlformats.org/officeDocument/2006/customXml" ds:itemID="{E37FA899-DB5A-4053-B1B3-85D404DB6152}"/>
</file>

<file path=docProps/app.xml><?xml version="1.0" encoding="utf-8"?>
<Properties xmlns="http://schemas.openxmlformats.org/officeDocument/2006/extended-properties" xmlns:vt="http://schemas.openxmlformats.org/officeDocument/2006/docPropsVTypes">
  <Template>88652FA</Template>
  <TotalTime>163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 B Waite</dc:creator>
  <cp:lastModifiedBy>Mr B Waite</cp:lastModifiedBy>
  <cp:revision>1</cp:revision>
  <cp:lastPrinted>2018-03-15T08:06:00Z</cp:lastPrinted>
  <dcterms:created xsi:type="dcterms:W3CDTF">2018-03-15T08:05:00Z</dcterms:created>
  <dcterms:modified xsi:type="dcterms:W3CDTF">2018-03-15T15:58:00Z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58300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