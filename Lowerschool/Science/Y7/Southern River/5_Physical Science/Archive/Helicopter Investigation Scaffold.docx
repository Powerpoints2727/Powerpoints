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1A9" w:rsidRDefault="00303B40" w:rsidP="00303B40">
      <w:pPr>
        <w:jc w:val="center"/>
        <w:rPr>
          <w:b/>
          <w:sz w:val="72"/>
        </w:rPr>
      </w:pPr>
      <w:r w:rsidRPr="00303B40">
        <w:rPr>
          <w:b/>
          <w:sz w:val="72"/>
        </w:rPr>
        <w:t>PLANNING AN INVESTIGATION</w:t>
      </w:r>
      <w:r w:rsidR="00D11735">
        <w:rPr>
          <w:b/>
          <w:sz w:val="72"/>
        </w:rPr>
        <w:t xml:space="preserve"> – </w:t>
      </w:r>
      <w:r w:rsidR="0074168F">
        <w:rPr>
          <w:b/>
          <w:sz w:val="72"/>
        </w:rPr>
        <w:t>Helicopter</w:t>
      </w:r>
    </w:p>
    <w:p w:rsidR="007961A9" w:rsidRPr="007961A9" w:rsidRDefault="007961A9" w:rsidP="00303B40">
      <w:pPr>
        <w:jc w:val="center"/>
        <w:rPr>
          <w:b/>
          <w:sz w:val="20"/>
        </w:rPr>
      </w:pPr>
    </w:p>
    <w:p w:rsidR="00010C85" w:rsidRPr="007961A9" w:rsidRDefault="002F2AE3" w:rsidP="00303B40">
      <w:pPr>
        <w:jc w:val="center"/>
        <w:rPr>
          <w:b/>
          <w:sz w:val="40"/>
        </w:rPr>
      </w:pPr>
      <w:r>
        <w:rPr>
          <w:b/>
          <w:noProof/>
          <w:sz w:val="72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-213995</wp:posOffset>
                </wp:positionH>
                <wp:positionV relativeFrom="paragraph">
                  <wp:posOffset>411480</wp:posOffset>
                </wp:positionV>
                <wp:extent cx="8209915" cy="680720"/>
                <wp:effectExtent l="5080" t="9525" r="5080" b="508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9915" cy="68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A9" w:rsidRPr="00303B40" w:rsidRDefault="00796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3B40">
                              <w:rPr>
                                <w:b/>
                                <w:sz w:val="28"/>
                              </w:rPr>
                              <w:t>Group Members: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85pt;margin-top:32.4pt;width:646.45pt;height:53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">
                <v:textbox>
                  <w:txbxContent>
                    <w:p w:rsidR="007961A9" w:rsidRPr="00303B40" w:rsidRDefault="007961A9">
                      <w:pPr>
                        <w:rPr>
                          <w:b/>
                          <w:sz w:val="28"/>
                        </w:rPr>
                      </w:pPr>
                      <w:r w:rsidRPr="00303B40">
                        <w:rPr>
                          <w:b/>
                          <w:sz w:val="28"/>
                        </w:rPr>
                        <w:t>Group Members:</w:t>
                      </w:r>
                    </w:p>
                  </w:txbxContent>
                </v:textbox>
              </v:shape>
            </w:pict>
          </mc:Fallback>
        </mc:AlternateContent>
      </w:r>
      <w:r w:rsidR="00A1200F">
        <w:rPr>
          <w:b/>
          <w:sz w:val="40"/>
        </w:rPr>
        <w:t xml:space="preserve">Aim: To investigate </w:t>
      </w:r>
      <w:r w:rsidR="00D87203">
        <w:rPr>
          <w:b/>
          <w:sz w:val="40"/>
        </w:rPr>
        <w:t xml:space="preserve">how </w:t>
      </w:r>
      <w:r w:rsidR="0074168F">
        <w:rPr>
          <w:b/>
          <w:sz w:val="40"/>
        </w:rPr>
        <w:t>wing length of a paper helicopter affects its flight time</w:t>
      </w:r>
    </w:p>
    <w:p w:rsidR="00303B40" w:rsidRDefault="002F2AE3" w:rsidP="00425E9B">
      <w:pPr>
        <w:tabs>
          <w:tab w:val="center" w:pos="10467"/>
          <w:tab w:val="left" w:pos="18915"/>
        </w:tabs>
        <w:rPr>
          <w:b/>
          <w:sz w:val="7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8115300</wp:posOffset>
                </wp:positionH>
                <wp:positionV relativeFrom="paragraph">
                  <wp:posOffset>-71755</wp:posOffset>
                </wp:positionV>
                <wp:extent cx="5481320" cy="2847975"/>
                <wp:effectExtent l="9525" t="9525" r="5080" b="9525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2847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A9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Independent Variable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  <w:p w:rsidR="007961A9" w:rsidRDefault="007D1B9B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Depende</w:t>
                            </w:r>
                            <w:r w:rsidR="007961A9">
                              <w:rPr>
                                <w:b/>
                                <w:sz w:val="28"/>
                              </w:rPr>
                              <w:t>nt Variable:</w:t>
                            </w:r>
                          </w:p>
                          <w:p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Controlled Variables: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639pt;margin-top:-5.65pt;width:431.6pt;height:2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">
                <v:textbox>
                  <w:txbxContent>
                    <w:p w:rsidR="007961A9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Independent Variable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  <w:p w:rsidR="007961A9" w:rsidRDefault="007D1B9B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Depende</w:t>
                      </w:r>
                      <w:r w:rsidR="007961A9">
                        <w:rPr>
                          <w:b/>
                          <w:sz w:val="28"/>
                        </w:rPr>
                        <w:t>nt Variable:</w:t>
                      </w:r>
                    </w:p>
                    <w:p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Controlled Variables:</w:t>
                      </w:r>
                    </w:p>
                  </w:txbxContent>
                </v:textbox>
              </v:shape>
            </w:pict>
          </mc:Fallback>
        </mc:AlternateContent>
      </w:r>
      <w:r w:rsidR="00425E9B">
        <w:rPr>
          <w:b/>
          <w:sz w:val="72"/>
        </w:rPr>
        <w:tab/>
      </w:r>
      <w:r w:rsidR="00425E9B">
        <w:rPr>
          <w:b/>
          <w:sz w:val="72"/>
        </w:rPr>
        <w:tab/>
      </w:r>
    </w:p>
    <w:p w:rsidR="00303B40" w:rsidRDefault="00303B40" w:rsidP="00303B40">
      <w:pPr>
        <w:tabs>
          <w:tab w:val="center" w:pos="10467"/>
          <w:tab w:val="left" w:pos="14715"/>
          <w:tab w:val="left" w:pos="18510"/>
        </w:tabs>
        <w:rPr>
          <w:b/>
          <w:sz w:val="52"/>
        </w:rPr>
      </w:pPr>
      <w:r>
        <w:rPr>
          <w:b/>
          <w:sz w:val="52"/>
        </w:rPr>
        <w:tab/>
      </w:r>
      <w:r w:rsidRPr="00303B40">
        <w:rPr>
          <w:b/>
          <w:sz w:val="52"/>
        </w:rPr>
        <w:t xml:space="preserve"> </w:t>
      </w:r>
    </w:p>
    <w:p w:rsidR="00303B40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-631190</wp:posOffset>
                </wp:positionV>
                <wp:extent cx="8143875" cy="1143000"/>
                <wp:effectExtent l="0" t="0" r="9525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387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A9" w:rsidRPr="00303B40" w:rsidRDefault="007961A9">
                            <w:pPr>
                              <w:rPr>
                                <w:b/>
                                <w:sz w:val="28"/>
                              </w:rPr>
                            </w:pPr>
                            <w:r w:rsidRPr="00303B40">
                              <w:rPr>
                                <w:b/>
                                <w:sz w:val="28"/>
                              </w:rPr>
                              <w:t>Hypothesis: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-14.25pt;margin-top:-49.7pt;width:641.25pt;height:9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">
                <v:textbox>
                  <w:txbxContent>
                    <w:p w:rsidR="007961A9" w:rsidRPr="00303B40" w:rsidRDefault="007961A9">
                      <w:pPr>
                        <w:rPr>
                          <w:b/>
                          <w:sz w:val="28"/>
                        </w:rPr>
                      </w:pPr>
                      <w:r w:rsidRPr="00303B40">
                        <w:rPr>
                          <w:b/>
                          <w:sz w:val="28"/>
                        </w:rPr>
                        <w:t>Hypothesis:</w:t>
                      </w:r>
                    </w:p>
                  </w:txbxContent>
                </v:textbox>
              </v:shape>
            </w:pict>
          </mc:Fallback>
        </mc:AlternateContent>
      </w:r>
    </w:p>
    <w:p w:rsidR="00D576AF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35560</wp:posOffset>
                </wp:positionV>
                <wp:extent cx="8143875" cy="1252220"/>
                <wp:effectExtent l="0" t="0" r="9525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43875" cy="1252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Materials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left:0;text-align:left;margin-left:-14.25pt;margin-top:2.8pt;width:641.25pt;height:9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">
                <v:textbox>
                  <w:txbxContent>
                    <w:p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Materials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576AF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8115300</wp:posOffset>
                </wp:positionH>
                <wp:positionV relativeFrom="paragraph">
                  <wp:posOffset>363855</wp:posOffset>
                </wp:positionV>
                <wp:extent cx="5481320" cy="4791075"/>
                <wp:effectExtent l="0" t="0" r="5080" b="952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1320" cy="4791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Diagram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639pt;margin-top:28.65pt;width:431.6pt;height:377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">
                <v:textbox>
                  <w:txbxContent>
                    <w:p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Diagram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576AF" w:rsidRDefault="002F2AE3" w:rsidP="00303B40">
      <w:pPr>
        <w:tabs>
          <w:tab w:val="left" w:pos="14715"/>
        </w:tabs>
        <w:jc w:val="center"/>
        <w:rPr>
          <w:b/>
          <w:sz w:val="52"/>
        </w:rPr>
      </w:pPr>
      <w:r>
        <w:rPr>
          <w:b/>
          <w:noProof/>
          <w:sz w:val="52"/>
          <w:lang w:eastAsia="en-A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-180975</wp:posOffset>
                </wp:positionH>
                <wp:positionV relativeFrom="paragraph">
                  <wp:posOffset>226060</wp:posOffset>
                </wp:positionV>
                <wp:extent cx="8176895" cy="4338955"/>
                <wp:effectExtent l="0" t="0" r="0" b="444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76895" cy="4338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961A9" w:rsidRPr="00303B40" w:rsidRDefault="007961A9" w:rsidP="00303B40">
                            <w:pPr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Method</w:t>
                            </w:r>
                            <w:r w:rsidRPr="00303B40">
                              <w:rPr>
                                <w:b/>
                                <w:sz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left:0;text-align:left;margin-left:-14.25pt;margin-top:17.8pt;width:643.85pt;height:341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">
                <v:textbox>
                  <w:txbxContent>
                    <w:p w:rsidR="007961A9" w:rsidRPr="00303B40" w:rsidRDefault="007961A9" w:rsidP="00303B40">
                      <w:pPr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Method</w:t>
                      </w:r>
                      <w:r w:rsidRPr="00303B40">
                        <w:rPr>
                          <w:b/>
                          <w:sz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:rsidR="00D576AF" w:rsidRDefault="00D576AF" w:rsidP="00303B40">
      <w:pPr>
        <w:tabs>
          <w:tab w:val="left" w:pos="14715"/>
        </w:tabs>
        <w:jc w:val="center"/>
        <w:rPr>
          <w:b/>
          <w:sz w:val="52"/>
        </w:rPr>
      </w:pPr>
    </w:p>
    <w:p w:rsidR="00D576AF" w:rsidRPr="00D576AF" w:rsidRDefault="00D576AF" w:rsidP="00303B40">
      <w:pPr>
        <w:tabs>
          <w:tab w:val="left" w:pos="14715"/>
        </w:tabs>
        <w:jc w:val="center"/>
        <w:rPr>
          <w:b/>
          <w:sz w:val="72"/>
          <w:szCs w:val="72"/>
        </w:rPr>
      </w:pPr>
      <w:r w:rsidRPr="00D576AF">
        <w:rPr>
          <w:b/>
          <w:sz w:val="72"/>
          <w:szCs w:val="72"/>
        </w:rPr>
        <w:lastRenderedPageBreak/>
        <w:t xml:space="preserve">CONDUCTING </w:t>
      </w:r>
      <w:r>
        <w:rPr>
          <w:b/>
          <w:sz w:val="72"/>
          <w:szCs w:val="72"/>
        </w:rPr>
        <w:t xml:space="preserve">THE </w:t>
      </w:r>
      <w:r w:rsidR="007961A9">
        <w:rPr>
          <w:b/>
          <w:sz w:val="72"/>
          <w:szCs w:val="72"/>
        </w:rPr>
        <w:t>EXPERIMENT</w:t>
      </w:r>
    </w:p>
    <w:p w:rsidR="00D576AF" w:rsidRPr="00CA33DC" w:rsidRDefault="00867504" w:rsidP="00D576AF">
      <w:pPr>
        <w:tabs>
          <w:tab w:val="left" w:pos="14715"/>
        </w:tabs>
        <w:rPr>
          <w:b/>
          <w:sz w:val="48"/>
        </w:rPr>
      </w:pPr>
      <w:r>
        <w:rPr>
          <w:b/>
          <w:sz w:val="48"/>
        </w:rPr>
        <w:t xml:space="preserve">    </w:t>
      </w:r>
      <w:r w:rsidR="00D576AF" w:rsidRPr="00CA33DC">
        <w:rPr>
          <w:b/>
          <w:sz w:val="48"/>
        </w:rPr>
        <w:t xml:space="preserve">Draw a table in the space below </w:t>
      </w:r>
      <w:r w:rsidR="00563FFE">
        <w:rPr>
          <w:b/>
          <w:sz w:val="48"/>
        </w:rPr>
        <w:t>to</w:t>
      </w:r>
      <w:r w:rsidR="00D576AF" w:rsidRPr="00CA33DC">
        <w:rPr>
          <w:b/>
          <w:sz w:val="48"/>
        </w:rPr>
        <w:t xml:space="preserve"> fill in during your experiment:</w:t>
      </w:r>
    </w:p>
    <w:p w:rsidR="00327FD9" w:rsidRDefault="00327FD9" w:rsidP="00D576AF">
      <w:pPr>
        <w:tabs>
          <w:tab w:val="left" w:pos="14715"/>
        </w:tabs>
        <w:rPr>
          <w:b/>
          <w:sz w:val="52"/>
        </w:rPr>
      </w:pPr>
    </w:p>
    <w:p w:rsidR="00327FD9" w:rsidRDefault="00327FD9" w:rsidP="00D576AF">
      <w:pPr>
        <w:tabs>
          <w:tab w:val="left" w:pos="14715"/>
        </w:tabs>
        <w:rPr>
          <w:b/>
          <w:sz w:val="52"/>
        </w:rPr>
      </w:pPr>
    </w:p>
    <w:p w:rsidR="00327FD9" w:rsidRDefault="00327FD9" w:rsidP="00D576AF">
      <w:pPr>
        <w:tabs>
          <w:tab w:val="left" w:pos="14715"/>
        </w:tabs>
        <w:rPr>
          <w:b/>
          <w:sz w:val="52"/>
        </w:rPr>
      </w:pPr>
    </w:p>
    <w:p w:rsidR="00327FD9" w:rsidRDefault="00327FD9" w:rsidP="00D576AF">
      <w:pPr>
        <w:tabs>
          <w:tab w:val="left" w:pos="14715"/>
        </w:tabs>
        <w:rPr>
          <w:b/>
          <w:sz w:val="52"/>
        </w:rPr>
      </w:pPr>
    </w:p>
    <w:p w:rsidR="00CA33DC" w:rsidRDefault="00CA33DC" w:rsidP="00D576AF">
      <w:pPr>
        <w:tabs>
          <w:tab w:val="left" w:pos="14715"/>
        </w:tabs>
        <w:rPr>
          <w:b/>
          <w:sz w:val="52"/>
        </w:rPr>
      </w:pPr>
    </w:p>
    <w:p w:rsidR="00327FD9" w:rsidRPr="00CA33DC" w:rsidRDefault="00327FD9" w:rsidP="00327FD9">
      <w:pPr>
        <w:pStyle w:val="ListParagraph"/>
        <w:tabs>
          <w:tab w:val="left" w:pos="14715"/>
        </w:tabs>
        <w:ind w:left="480"/>
        <w:rPr>
          <w:b/>
          <w:sz w:val="44"/>
        </w:rPr>
      </w:pPr>
      <w:r w:rsidRPr="00CA33DC">
        <w:rPr>
          <w:b/>
          <w:sz w:val="44"/>
        </w:rPr>
        <w:t>Once your table is complete, each group member must graph your results on a piece of graph paper.</w:t>
      </w:r>
    </w:p>
    <w:p w:rsidR="00CA33DC" w:rsidRPr="00CA33DC" w:rsidRDefault="00CA33DC" w:rsidP="00327FD9">
      <w:pPr>
        <w:pStyle w:val="ListParagraph"/>
        <w:tabs>
          <w:tab w:val="left" w:pos="14715"/>
        </w:tabs>
        <w:ind w:left="480"/>
        <w:rPr>
          <w:b/>
          <w:sz w:val="44"/>
        </w:rPr>
      </w:pPr>
      <w:r w:rsidRPr="00CA33DC">
        <w:rPr>
          <w:b/>
          <w:sz w:val="44"/>
        </w:rPr>
        <w:t>As a group answer the following questions:</w:t>
      </w:r>
    </w:p>
    <w:p w:rsidR="00302FF7" w:rsidRDefault="00CA33DC" w:rsidP="00CA33DC">
      <w:pPr>
        <w:pStyle w:val="ListParagraph"/>
        <w:numPr>
          <w:ilvl w:val="0"/>
          <w:numId w:val="4"/>
        </w:numPr>
        <w:tabs>
          <w:tab w:val="left" w:pos="14715"/>
        </w:tabs>
        <w:rPr>
          <w:b/>
          <w:sz w:val="44"/>
        </w:rPr>
      </w:pPr>
      <w:r w:rsidRPr="00CA33DC">
        <w:rPr>
          <w:b/>
          <w:sz w:val="44"/>
        </w:rPr>
        <w:t>What could you conclude about</w:t>
      </w:r>
      <w:r w:rsidR="007961A9">
        <w:rPr>
          <w:b/>
          <w:sz w:val="44"/>
        </w:rPr>
        <w:t xml:space="preserve"> the effect </w:t>
      </w:r>
      <w:r w:rsidR="00D87203">
        <w:rPr>
          <w:b/>
          <w:sz w:val="44"/>
        </w:rPr>
        <w:t>the</w:t>
      </w:r>
      <w:r w:rsidR="00302FF7">
        <w:rPr>
          <w:b/>
          <w:sz w:val="44"/>
        </w:rPr>
        <w:t xml:space="preserve"> </w:t>
      </w:r>
      <w:r w:rsidR="006659E9">
        <w:rPr>
          <w:b/>
          <w:sz w:val="44"/>
        </w:rPr>
        <w:t>wing length has on flight time</w:t>
      </w:r>
      <w:bookmarkStart w:id="0" w:name="_GoBack"/>
      <w:bookmarkEnd w:id="0"/>
      <w:r w:rsidR="00D87203">
        <w:rPr>
          <w:b/>
          <w:sz w:val="44"/>
        </w:rPr>
        <w:t>?</w:t>
      </w:r>
    </w:p>
    <w:p w:rsidR="00CA33DC" w:rsidRPr="00302FF7" w:rsidRDefault="00CA33DC" w:rsidP="00302FF7">
      <w:pPr>
        <w:tabs>
          <w:tab w:val="left" w:pos="14715"/>
        </w:tabs>
        <w:rPr>
          <w:b/>
          <w:sz w:val="44"/>
        </w:rPr>
      </w:pPr>
    </w:p>
    <w:p w:rsidR="00CA33DC" w:rsidRPr="00CA33DC" w:rsidRDefault="00CA33DC" w:rsidP="00CA33DC">
      <w:pPr>
        <w:pStyle w:val="ListParagraph"/>
        <w:tabs>
          <w:tab w:val="left" w:pos="14715"/>
        </w:tabs>
        <w:ind w:left="1200"/>
        <w:rPr>
          <w:b/>
          <w:sz w:val="44"/>
        </w:rPr>
      </w:pPr>
    </w:p>
    <w:p w:rsidR="00CA33DC" w:rsidRPr="00CA33DC" w:rsidRDefault="00563FFE" w:rsidP="00CA33DC">
      <w:pPr>
        <w:pStyle w:val="ListParagraph"/>
        <w:numPr>
          <w:ilvl w:val="0"/>
          <w:numId w:val="4"/>
        </w:numPr>
        <w:tabs>
          <w:tab w:val="left" w:pos="14715"/>
        </w:tabs>
        <w:rPr>
          <w:b/>
          <w:sz w:val="44"/>
        </w:rPr>
      </w:pPr>
      <w:r>
        <w:rPr>
          <w:b/>
          <w:sz w:val="44"/>
        </w:rPr>
        <w:t>Comment on</w:t>
      </w:r>
      <w:r w:rsidR="00CA33DC" w:rsidRPr="00CA33DC">
        <w:rPr>
          <w:b/>
          <w:sz w:val="44"/>
        </w:rPr>
        <w:t xml:space="preserve"> the </w:t>
      </w:r>
      <w:r w:rsidR="00CA33DC" w:rsidRPr="00CA33DC">
        <w:rPr>
          <w:b/>
          <w:sz w:val="44"/>
          <w:u w:val="single"/>
        </w:rPr>
        <w:t>validity</w:t>
      </w:r>
      <w:r w:rsidR="00CA33DC" w:rsidRPr="00CA33DC">
        <w:rPr>
          <w:b/>
          <w:sz w:val="44"/>
        </w:rPr>
        <w:t xml:space="preserve"> and </w:t>
      </w:r>
      <w:r w:rsidR="00CA33DC" w:rsidRPr="00CA33DC">
        <w:rPr>
          <w:b/>
          <w:sz w:val="44"/>
          <w:u w:val="single"/>
        </w:rPr>
        <w:t>reliability</w:t>
      </w:r>
      <w:r w:rsidR="00CA33DC" w:rsidRPr="00CA33DC">
        <w:rPr>
          <w:b/>
          <w:sz w:val="44"/>
        </w:rPr>
        <w:t xml:space="preserve"> of your experiment. List any improvements that could be made for next time. </w:t>
      </w:r>
    </w:p>
    <w:sectPr w:rsidR="00CA33DC" w:rsidRPr="00CA33DC" w:rsidSect="00303B40">
      <w:pgSz w:w="23814" w:h="16839" w:orient="landscape" w:code="8"/>
      <w:pgMar w:top="1440" w:right="1440" w:bottom="1440" w:left="1440" w:header="708" w:footer="708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61A9" w:rsidRDefault="007961A9" w:rsidP="00D576AF">
      <w:pPr>
        <w:spacing w:after="0" w:line="240" w:lineRule="auto"/>
      </w:pPr>
      <w:r>
        <w:separator/>
      </w:r>
    </w:p>
  </w:endnote>
  <w:endnote w:type="continuationSeparator" w:id="0">
    <w:p w:rsidR="007961A9" w:rsidRDefault="007961A9" w:rsidP="00D57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61A9" w:rsidRDefault="007961A9" w:rsidP="00D576AF">
      <w:pPr>
        <w:spacing w:after="0" w:line="240" w:lineRule="auto"/>
      </w:pPr>
      <w:r>
        <w:separator/>
      </w:r>
    </w:p>
  </w:footnote>
  <w:footnote w:type="continuationSeparator" w:id="0">
    <w:p w:rsidR="007961A9" w:rsidRDefault="007961A9" w:rsidP="00D576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3.5pt;height:13.5pt" o:bullet="t">
        <v:imagedata r:id="rId1" o:title="BD14790_"/>
      </v:shape>
    </w:pict>
  </w:numPicBullet>
  <w:abstractNum w:abstractNumId="0" w15:restartNumberingAfterBreak="0">
    <w:nsid w:val="04B708FB"/>
    <w:multiLevelType w:val="hybridMultilevel"/>
    <w:tmpl w:val="4F0293EE"/>
    <w:lvl w:ilvl="0" w:tplc="BBF63EBE">
      <w:numFmt w:val="bullet"/>
      <w:lvlText w:val="-"/>
      <w:lvlJc w:val="left"/>
      <w:pPr>
        <w:ind w:left="48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1" w15:restartNumberingAfterBreak="0">
    <w:nsid w:val="36E645E9"/>
    <w:multiLevelType w:val="hybridMultilevel"/>
    <w:tmpl w:val="E686306A"/>
    <w:lvl w:ilvl="0" w:tplc="46244066">
      <w:start w:val="1"/>
      <w:numFmt w:val="decimal"/>
      <w:lvlText w:val="%1."/>
      <w:lvlJc w:val="left"/>
      <w:pPr>
        <w:ind w:left="120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60" w:hanging="360"/>
      </w:pPr>
    </w:lvl>
    <w:lvl w:ilvl="2" w:tplc="0C09001B" w:tentative="1">
      <w:start w:val="1"/>
      <w:numFmt w:val="lowerRoman"/>
      <w:lvlText w:val="%3."/>
      <w:lvlJc w:val="right"/>
      <w:pPr>
        <w:ind w:left="2280" w:hanging="180"/>
      </w:pPr>
    </w:lvl>
    <w:lvl w:ilvl="3" w:tplc="0C09000F" w:tentative="1">
      <w:start w:val="1"/>
      <w:numFmt w:val="decimal"/>
      <w:lvlText w:val="%4."/>
      <w:lvlJc w:val="left"/>
      <w:pPr>
        <w:ind w:left="3000" w:hanging="360"/>
      </w:pPr>
    </w:lvl>
    <w:lvl w:ilvl="4" w:tplc="0C090019" w:tentative="1">
      <w:start w:val="1"/>
      <w:numFmt w:val="lowerLetter"/>
      <w:lvlText w:val="%5."/>
      <w:lvlJc w:val="left"/>
      <w:pPr>
        <w:ind w:left="3720" w:hanging="360"/>
      </w:pPr>
    </w:lvl>
    <w:lvl w:ilvl="5" w:tplc="0C09001B" w:tentative="1">
      <w:start w:val="1"/>
      <w:numFmt w:val="lowerRoman"/>
      <w:lvlText w:val="%6."/>
      <w:lvlJc w:val="right"/>
      <w:pPr>
        <w:ind w:left="4440" w:hanging="180"/>
      </w:pPr>
    </w:lvl>
    <w:lvl w:ilvl="6" w:tplc="0C09000F" w:tentative="1">
      <w:start w:val="1"/>
      <w:numFmt w:val="decimal"/>
      <w:lvlText w:val="%7."/>
      <w:lvlJc w:val="left"/>
      <w:pPr>
        <w:ind w:left="5160" w:hanging="360"/>
      </w:pPr>
    </w:lvl>
    <w:lvl w:ilvl="7" w:tplc="0C090019" w:tentative="1">
      <w:start w:val="1"/>
      <w:numFmt w:val="lowerLetter"/>
      <w:lvlText w:val="%8."/>
      <w:lvlJc w:val="left"/>
      <w:pPr>
        <w:ind w:left="5880" w:hanging="360"/>
      </w:pPr>
    </w:lvl>
    <w:lvl w:ilvl="8" w:tplc="0C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55957883"/>
    <w:multiLevelType w:val="hybridMultilevel"/>
    <w:tmpl w:val="3AEE4D72"/>
    <w:lvl w:ilvl="0" w:tplc="0C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3" w15:restartNumberingAfterBreak="0">
    <w:nsid w:val="7AE61DD4"/>
    <w:multiLevelType w:val="hybridMultilevel"/>
    <w:tmpl w:val="55CE4740"/>
    <w:lvl w:ilvl="0" w:tplc="099E5612">
      <w:numFmt w:val="bullet"/>
      <w:lvlText w:val=""/>
      <w:lvlPicBulletId w:val="0"/>
      <w:lvlJc w:val="left"/>
      <w:pPr>
        <w:ind w:left="480" w:hanging="360"/>
      </w:pPr>
      <w:rPr>
        <w:rFonts w:ascii="Symbol" w:eastAsiaTheme="minorEastAsia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B40"/>
    <w:rsid w:val="00010C85"/>
    <w:rsid w:val="000929FC"/>
    <w:rsid w:val="002F2AE3"/>
    <w:rsid w:val="00302FF7"/>
    <w:rsid w:val="00303B40"/>
    <w:rsid w:val="00327FD9"/>
    <w:rsid w:val="00425E9B"/>
    <w:rsid w:val="004E3EEE"/>
    <w:rsid w:val="004F35CA"/>
    <w:rsid w:val="004F66AB"/>
    <w:rsid w:val="00563FFE"/>
    <w:rsid w:val="006659E9"/>
    <w:rsid w:val="00683FFC"/>
    <w:rsid w:val="006E06B8"/>
    <w:rsid w:val="0074168F"/>
    <w:rsid w:val="00793A2B"/>
    <w:rsid w:val="007961A9"/>
    <w:rsid w:val="007D1B9B"/>
    <w:rsid w:val="00842F43"/>
    <w:rsid w:val="00867504"/>
    <w:rsid w:val="00A1200F"/>
    <w:rsid w:val="00BB717C"/>
    <w:rsid w:val="00CA33DC"/>
    <w:rsid w:val="00CF5CE0"/>
    <w:rsid w:val="00D11735"/>
    <w:rsid w:val="00D576AF"/>
    <w:rsid w:val="00D754B0"/>
    <w:rsid w:val="00D82DBC"/>
    <w:rsid w:val="00D87203"/>
    <w:rsid w:val="00DF1D73"/>
    <w:rsid w:val="00E320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AEFBD9"/>
  <w15:docId w15:val="{8A00133D-01D0-4DF8-8EE7-FB46C2569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3B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3B4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D5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6AF"/>
  </w:style>
  <w:style w:type="paragraph" w:styleId="Footer">
    <w:name w:val="footer"/>
    <w:basedOn w:val="Normal"/>
    <w:link w:val="FooterChar"/>
    <w:uiPriority w:val="99"/>
    <w:unhideWhenUsed/>
    <w:rsid w:val="00D576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6AF"/>
  </w:style>
  <w:style w:type="paragraph" w:styleId="ListParagraph">
    <w:name w:val="List Paragraph"/>
    <w:basedOn w:val="Normal"/>
    <w:uiPriority w:val="34"/>
    <w:qFormat/>
    <w:rsid w:val="00327F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6" ma:contentTypeDescription="Create a new document." ma:contentTypeScope="" ma:versionID="02697e3214b2f55142a2e7b89ba6de54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67be6965022b95aa9d7585358a9bb7fc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178B8EA-24A0-4406-B1D7-C7D5DF395265}"/>
</file>

<file path=customXml/itemProps2.xml><?xml version="1.0" encoding="utf-8"?>
<ds:datastoreItem xmlns:ds="http://schemas.openxmlformats.org/officeDocument/2006/customXml" ds:itemID="{F91CB816-37B2-43FD-A8ED-38A64D4ACC9A}"/>
</file>

<file path=customXml/itemProps3.xml><?xml version="1.0" encoding="utf-8"?>
<ds:datastoreItem xmlns:ds="http://schemas.openxmlformats.org/officeDocument/2006/customXml" ds:itemID="{826A0CA3-452E-46C8-A8E8-B1BDED08EF94}"/>
</file>

<file path=docProps/app.xml><?xml version="1.0" encoding="utf-8"?>
<Properties xmlns="http://schemas.openxmlformats.org/officeDocument/2006/extended-properties" xmlns:vt="http://schemas.openxmlformats.org/officeDocument/2006/docPropsVTypes">
  <Template>A3101542</Template>
  <TotalTime>1</TotalTime>
  <Pages>2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JOHANSEN Rebecca</dc:creator>
  <cp:lastModifiedBy>WILLIAMS Allison [Rossmoyne Senior High School]</cp:lastModifiedBy>
  <cp:revision>3</cp:revision>
  <cp:lastPrinted>2015-06-29T01:51:00Z</cp:lastPrinted>
  <dcterms:created xsi:type="dcterms:W3CDTF">2020-03-23T02:04:00Z</dcterms:created>
  <dcterms:modified xsi:type="dcterms:W3CDTF">2020-03-25T04:18:00Z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68500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