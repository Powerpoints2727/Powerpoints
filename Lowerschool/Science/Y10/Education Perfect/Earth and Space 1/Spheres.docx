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240" w:rsidRDefault="00D3318B" w:rsidP="00F25240">
      <w:pPr>
        <w:pStyle w:val="Heading1"/>
      </w:pPr>
      <w:r>
        <w:t>Spheres</w:t>
      </w:r>
    </w:p>
    <w:tbl>
      <w:tblPr>
        <w:tblW w:w="2499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6"/>
        <w:gridCol w:w="3632"/>
      </w:tblGrid>
      <w:tr w:rsidR="002546E1" w:rsidRPr="00A96382" w:rsidTr="002546E1">
        <w:trPr>
          <w:trHeight w:val="360"/>
        </w:trPr>
        <w:tc>
          <w:tcPr>
            <w:tcW w:w="1046" w:type="dxa"/>
            <w:vAlign w:val="bottom"/>
          </w:tcPr>
          <w:p w:rsidR="002546E1" w:rsidRPr="00A96382" w:rsidRDefault="002546E1" w:rsidP="00B2325F">
            <w:r w:rsidRPr="007A51B2">
              <w:t>Name</w:t>
            </w:r>
            <w:r>
              <w:t>:</w:t>
            </w:r>
          </w:p>
        </w:tc>
        <w:tc>
          <w:tcPr>
            <w:tcW w:w="3633" w:type="dxa"/>
            <w:tcBorders>
              <w:bottom w:val="single" w:sz="4" w:space="0" w:color="auto"/>
            </w:tcBorders>
            <w:vAlign w:val="bottom"/>
          </w:tcPr>
          <w:p w:rsidR="002546E1" w:rsidRPr="00A96382" w:rsidRDefault="002546E1" w:rsidP="00B2325F"/>
        </w:tc>
      </w:tr>
      <w:tr w:rsidR="002546E1" w:rsidRPr="00A96382" w:rsidTr="002546E1">
        <w:trPr>
          <w:trHeight w:val="360"/>
        </w:trPr>
        <w:tc>
          <w:tcPr>
            <w:tcW w:w="1046" w:type="dxa"/>
            <w:vAlign w:val="bottom"/>
          </w:tcPr>
          <w:p w:rsidR="002546E1" w:rsidRPr="00A96382" w:rsidRDefault="002546E1" w:rsidP="00B2325F">
            <w:r w:rsidRPr="00A96382">
              <w:t>Class</w:t>
            </w:r>
            <w:r>
              <w:t>:</w:t>
            </w:r>
          </w:p>
        </w:tc>
        <w:tc>
          <w:tcPr>
            <w:tcW w:w="36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46E1" w:rsidRPr="00A96382" w:rsidRDefault="002546E1" w:rsidP="00B2325F"/>
        </w:tc>
      </w:tr>
      <w:tr w:rsidR="002546E1" w:rsidRPr="00A96382" w:rsidTr="002546E1">
        <w:trPr>
          <w:trHeight w:val="360"/>
        </w:trPr>
        <w:tc>
          <w:tcPr>
            <w:tcW w:w="1046" w:type="dxa"/>
            <w:vAlign w:val="bottom"/>
          </w:tcPr>
          <w:p w:rsidR="002546E1" w:rsidRPr="00A96382" w:rsidRDefault="002546E1" w:rsidP="00B2325F">
            <w:r w:rsidRPr="00A96382">
              <w:t>Period</w:t>
            </w:r>
            <w:r>
              <w:t>:</w:t>
            </w:r>
          </w:p>
        </w:tc>
        <w:tc>
          <w:tcPr>
            <w:tcW w:w="36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46E1" w:rsidRPr="00A96382" w:rsidRDefault="002546E1" w:rsidP="00B2325F"/>
        </w:tc>
      </w:tr>
      <w:tr w:rsidR="002546E1" w:rsidRPr="00A96382" w:rsidTr="002546E1">
        <w:trPr>
          <w:trHeight w:val="360"/>
        </w:trPr>
        <w:tc>
          <w:tcPr>
            <w:tcW w:w="1046" w:type="dxa"/>
            <w:vAlign w:val="bottom"/>
          </w:tcPr>
          <w:p w:rsidR="002546E1" w:rsidRPr="00A96382" w:rsidRDefault="002546E1" w:rsidP="00B2325F">
            <w:r w:rsidRPr="00A96382">
              <w:t>Date</w:t>
            </w:r>
            <w:r>
              <w:t>:</w:t>
            </w:r>
          </w:p>
        </w:tc>
        <w:tc>
          <w:tcPr>
            <w:tcW w:w="36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46E1" w:rsidRPr="00A96382" w:rsidRDefault="002546E1" w:rsidP="00B2325F"/>
        </w:tc>
      </w:tr>
    </w:tbl>
    <w:p w:rsidR="00F25240" w:rsidRPr="00A96382" w:rsidRDefault="00296386" w:rsidP="00F25240">
      <w:pPr>
        <w:pStyle w:val="Instructions"/>
      </w:pPr>
      <w:r>
        <w:t xml:space="preserve">Carefully read each question and </w:t>
      </w:r>
      <w:r w:rsidR="002546E1">
        <w:t>then circle the letter of the correct answer.</w:t>
      </w:r>
    </w:p>
    <w:p w:rsidR="00562336" w:rsidRPr="00D3318B" w:rsidRDefault="00D3318B" w:rsidP="00D3318B">
      <w:pPr>
        <w:pStyle w:val="Question"/>
        <w:rPr>
          <w:noProof/>
          <w:lang w:val="en-AU" w:eastAsia="en-AU"/>
        </w:rPr>
      </w:pPr>
      <w:r>
        <w:rPr>
          <w:noProof/>
          <w:lang w:val="en-AU" w:eastAsia="en-AU"/>
        </w:rPr>
        <w:t>Recall what the biosphere contains</w:t>
      </w:r>
      <w:r w:rsidR="006C612E" w:rsidRPr="006C612E">
        <w:rPr>
          <w:noProof/>
          <w:lang w:val="en-AU" w:eastAsia="en-AU"/>
        </w:rPr>
        <w:t>.</w:t>
      </w:r>
    </w:p>
    <w:p w:rsidR="00D3318B" w:rsidRDefault="00D3318B" w:rsidP="00D3318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The Earth’s crust and soils</w:t>
      </w:r>
    </w:p>
    <w:p w:rsidR="00D3318B" w:rsidRDefault="00D3318B" w:rsidP="00D3318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All of the planet’s water</w:t>
      </w:r>
    </w:p>
    <w:p w:rsidR="00D3318B" w:rsidRDefault="00D3318B" w:rsidP="00D3318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All of the planet’s living organims</w:t>
      </w:r>
    </w:p>
    <w:p w:rsidR="00D3318B" w:rsidRDefault="00D3318B" w:rsidP="00D3318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The ozone layer</w:t>
      </w:r>
    </w:p>
    <w:p w:rsidR="00D3318B" w:rsidRPr="00D3318B" w:rsidRDefault="00D3318B" w:rsidP="00D3318B">
      <w:pPr>
        <w:pStyle w:val="Question"/>
        <w:rPr>
          <w:noProof/>
          <w:lang w:val="en-AU" w:eastAsia="en-AU"/>
        </w:rPr>
      </w:pPr>
      <w:r>
        <w:rPr>
          <w:noProof/>
          <w:lang w:val="en-AU" w:eastAsia="en-AU"/>
        </w:rPr>
        <w:t>State the components of the hydrosphere.</w:t>
      </w:r>
    </w:p>
    <w:p w:rsidR="00D3318B" w:rsidRDefault="00D3318B" w:rsidP="00D3318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The earth’s icebergs</w:t>
      </w:r>
    </w:p>
    <w:p w:rsidR="00D3318B" w:rsidRDefault="00D3318B" w:rsidP="00D3318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The earth’s oceans and rivers</w:t>
      </w:r>
    </w:p>
    <w:p w:rsidR="00D3318B" w:rsidRDefault="00D3318B" w:rsidP="00D3318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The earth’s rainfall</w:t>
      </w:r>
    </w:p>
    <w:p w:rsidR="00D3318B" w:rsidRDefault="00D3318B" w:rsidP="00D3318B">
      <w:pPr>
        <w:pStyle w:val="Answer"/>
        <w:rPr>
          <w:noProof/>
          <w:lang w:val="en-AU" w:eastAsia="en-AU"/>
        </w:rPr>
        <w:sectPr w:rsidR="00D3318B" w:rsidSect="00B90BB0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lang w:val="en-AU" w:eastAsia="en-AU"/>
        </w:rPr>
        <w:t>All of the above</w:t>
      </w:r>
    </w:p>
    <w:p w:rsidR="00562336" w:rsidRDefault="00D3318B" w:rsidP="006C612E">
      <w:pPr>
        <w:pStyle w:val="Question"/>
        <w:rPr>
          <w:noProof/>
          <w:lang w:val="en-AU" w:eastAsia="en-AU"/>
        </w:rPr>
        <w:sectPr w:rsidR="00562336" w:rsidSect="0056233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en-AU" w:eastAsia="en-AU"/>
        </w:rPr>
        <w:lastRenderedPageBreak/>
        <w:t>State the components of the atmosphere.</w:t>
      </w:r>
    </w:p>
    <w:p w:rsidR="00D3318B" w:rsidRDefault="00D3318B" w:rsidP="00562336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lastRenderedPageBreak/>
        <w:t>Clouds, rain and gases</w:t>
      </w:r>
    </w:p>
    <w:p w:rsidR="00D3318B" w:rsidRDefault="00D3318B" w:rsidP="00562336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All of the Earth’s surface</w:t>
      </w:r>
    </w:p>
    <w:p w:rsidR="00D3318B" w:rsidRDefault="00D3318B" w:rsidP="00562336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All of the living things on Earth.</w:t>
      </w:r>
    </w:p>
    <w:p w:rsidR="006C612E" w:rsidRDefault="00D3318B" w:rsidP="007732A6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 xml:space="preserve">All the gases </w:t>
      </w:r>
      <w:r w:rsidR="007732A6">
        <w:rPr>
          <w:noProof/>
          <w:lang w:val="en-AU" w:eastAsia="en-AU"/>
        </w:rPr>
        <w:t>above Earth’s surface.</w:t>
      </w:r>
    </w:p>
    <w:p w:rsidR="00562336" w:rsidRPr="00562336" w:rsidRDefault="007732A6" w:rsidP="00562336">
      <w:pPr>
        <w:pStyle w:val="Question"/>
        <w:rPr>
          <w:lang w:val="en-AU" w:eastAsia="en-AU"/>
        </w:rPr>
        <w:sectPr w:rsidR="00562336" w:rsidRPr="00562336" w:rsidSect="0056233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en-AU" w:eastAsia="en-AU"/>
        </w:rPr>
        <w:t>Recall which of the following is not part of the lithosphere.</w:t>
      </w:r>
    </w:p>
    <w:p w:rsidR="007732A6" w:rsidRDefault="007732A6" w:rsidP="00562336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lastRenderedPageBreak/>
        <w:t>Grass</w:t>
      </w:r>
    </w:p>
    <w:p w:rsidR="007732A6" w:rsidRDefault="007732A6" w:rsidP="00562336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Soil</w:t>
      </w:r>
    </w:p>
    <w:p w:rsidR="007732A6" w:rsidRDefault="007732A6" w:rsidP="00562336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Rocks</w:t>
      </w:r>
    </w:p>
    <w:p w:rsidR="007732A6" w:rsidRDefault="007732A6" w:rsidP="007732A6">
      <w:pPr>
        <w:pStyle w:val="Question"/>
        <w:rPr>
          <w:noProof/>
          <w:lang w:val="en-AU" w:eastAsia="en-AU"/>
        </w:rPr>
      </w:pPr>
      <w:r w:rsidRPr="007732A6">
        <w:rPr>
          <w:noProof/>
          <w:lang w:val="en-AU" w:eastAsia="en-AU"/>
        </w:rPr>
        <w:lastRenderedPageBreak/>
        <w:t>The Earth is comprised of four spheres: the atmosphere, the lithosphere, the biosphere and the hydrosphere.</w:t>
      </w:r>
      <w:r>
        <w:rPr>
          <w:noProof/>
          <w:lang w:val="en-AU" w:eastAsia="en-AU"/>
        </w:rPr>
        <w:t xml:space="preserve"> </w:t>
      </w:r>
      <w:r w:rsidRPr="007732A6">
        <w:rPr>
          <w:noProof/>
          <w:lang w:val="en-AU" w:eastAsia="en-AU"/>
        </w:rPr>
        <w:t>This picture contains the sea and seaweed. Identify the two spheres that these things are present in.</w:t>
      </w:r>
    </w:p>
    <w:p w:rsidR="006C612E" w:rsidRDefault="007732A6" w:rsidP="007732A6">
      <w:pPr>
        <w:pStyle w:val="Question"/>
        <w:numPr>
          <w:ilvl w:val="0"/>
          <w:numId w:val="0"/>
        </w:numPr>
        <w:ind w:left="360"/>
        <w:jc w:val="center"/>
        <w:rPr>
          <w:noProof/>
          <w:lang w:val="en-AU" w:eastAsia="en-AU"/>
        </w:rPr>
      </w:pPr>
      <w:r>
        <w:rPr>
          <w:noProof/>
          <w:lang w:val="en-AU" w:eastAsia="en-AU"/>
        </w:rPr>
        <w:drawing>
          <wp:inline distT="0" distB="0" distL="0" distR="0">
            <wp:extent cx="2001328" cy="1335774"/>
            <wp:effectExtent l="0" t="0" r="0" b="0"/>
            <wp:docPr id="1" name="Picture 1" descr="https://www.educationperfect.com/Images/Content/Science/1369873113166-7397055-optimi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ucationperfect.com/Images/Content/Science/1369873113166-7397055-optimise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629" cy="134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2A6" w:rsidRDefault="007732A6" w:rsidP="006C612E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Atmosphere and hydosphere</w:t>
      </w:r>
    </w:p>
    <w:p w:rsidR="007732A6" w:rsidRDefault="007732A6" w:rsidP="006C612E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Hydrosphere and lithosphere</w:t>
      </w:r>
    </w:p>
    <w:p w:rsidR="007732A6" w:rsidRDefault="007732A6" w:rsidP="006C612E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Hydrosphere and biosphere</w:t>
      </w:r>
    </w:p>
    <w:p w:rsidR="006C612E" w:rsidRDefault="007732A6" w:rsidP="007732A6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Atmosphere and lithosphere</w:t>
      </w:r>
    </w:p>
    <w:p w:rsidR="006C612E" w:rsidRDefault="007732A6" w:rsidP="007732A6">
      <w:pPr>
        <w:pStyle w:val="Question"/>
        <w:rPr>
          <w:noProof/>
          <w:lang w:val="en-AU" w:eastAsia="en-AU"/>
        </w:rPr>
      </w:pPr>
      <w:r w:rsidRPr="007732A6">
        <w:rPr>
          <w:noProof/>
          <w:lang w:val="en-AU" w:eastAsia="en-AU"/>
        </w:rPr>
        <w:t>The Earth is comprised of four spheres: the atmosphere, the lithosphere, the biosphere and the hydrosphere.</w:t>
      </w:r>
      <w:r>
        <w:rPr>
          <w:noProof/>
          <w:lang w:val="en-AU" w:eastAsia="en-AU"/>
        </w:rPr>
        <w:t xml:space="preserve"> </w:t>
      </w:r>
      <w:r w:rsidRPr="007732A6">
        <w:rPr>
          <w:noProof/>
          <w:lang w:val="en-AU" w:eastAsia="en-AU"/>
        </w:rPr>
        <w:t>This picture contains the sea and the sky. Identify the two spheres that these things are present in.</w:t>
      </w:r>
    </w:p>
    <w:p w:rsidR="007704EB" w:rsidRPr="007732A6" w:rsidRDefault="007704EB" w:rsidP="007704EB">
      <w:pPr>
        <w:pStyle w:val="Question"/>
        <w:numPr>
          <w:ilvl w:val="0"/>
          <w:numId w:val="0"/>
        </w:numPr>
        <w:jc w:val="center"/>
        <w:rPr>
          <w:noProof/>
          <w:lang w:val="en-AU" w:eastAsia="en-AU"/>
        </w:rPr>
      </w:pPr>
      <w:r>
        <w:rPr>
          <w:noProof/>
          <w:lang w:val="en-AU" w:eastAsia="en-AU"/>
        </w:rPr>
        <w:drawing>
          <wp:inline distT="0" distB="0" distL="0" distR="0">
            <wp:extent cx="2482160" cy="1190445"/>
            <wp:effectExtent l="0" t="0" r="0" b="0"/>
            <wp:docPr id="3" name="Picture 3" descr="https://www.educationperfect.com/media/content/Science/1454279676.143991g/1454279697535-2747651329903307-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educationperfect.com/media/content/Science/1454279676.143991g/1454279697535-2747651329903307-40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890" cy="119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2A6" w:rsidRDefault="007732A6" w:rsidP="00CB14A0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Atmosphere and lithosphere</w:t>
      </w:r>
    </w:p>
    <w:p w:rsidR="007732A6" w:rsidRDefault="007732A6" w:rsidP="00CB14A0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Atmosphere and hydrosphere</w:t>
      </w:r>
    </w:p>
    <w:p w:rsidR="007732A6" w:rsidRDefault="007732A6" w:rsidP="00CB14A0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Hydrosphere and biosphere</w:t>
      </w:r>
    </w:p>
    <w:p w:rsidR="00CB14A0" w:rsidRDefault="007732A6" w:rsidP="007732A6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Atmosphere and biosphere</w:t>
      </w:r>
    </w:p>
    <w:p w:rsidR="007732A6" w:rsidRDefault="007732A6" w:rsidP="007732A6">
      <w:pPr>
        <w:pStyle w:val="Answer"/>
        <w:numPr>
          <w:ilvl w:val="0"/>
          <w:numId w:val="0"/>
        </w:numPr>
        <w:ind w:left="1080"/>
        <w:rPr>
          <w:noProof/>
          <w:lang w:val="en-AU" w:eastAsia="en-AU"/>
        </w:rPr>
      </w:pPr>
    </w:p>
    <w:p w:rsidR="007704EB" w:rsidRDefault="007704EB" w:rsidP="007732A6">
      <w:pPr>
        <w:pStyle w:val="Answer"/>
        <w:numPr>
          <w:ilvl w:val="0"/>
          <w:numId w:val="0"/>
        </w:numPr>
        <w:ind w:left="1080"/>
        <w:rPr>
          <w:noProof/>
          <w:lang w:val="en-AU" w:eastAsia="en-AU"/>
        </w:rPr>
      </w:pPr>
    </w:p>
    <w:p w:rsidR="007732A6" w:rsidRPr="007704EB" w:rsidRDefault="007732A6" w:rsidP="007704EB">
      <w:pPr>
        <w:pStyle w:val="Question"/>
        <w:rPr>
          <w:noProof/>
          <w:lang w:val="en-AU" w:eastAsia="en-AU"/>
        </w:rPr>
      </w:pPr>
      <w:r w:rsidRPr="007732A6">
        <w:rPr>
          <w:noProof/>
          <w:lang w:val="en-AU" w:eastAsia="en-AU"/>
        </w:rPr>
        <w:lastRenderedPageBreak/>
        <w:t>The Earth is comprised o</w:t>
      </w:r>
      <w:r w:rsidRPr="007704EB">
        <w:rPr>
          <w:noProof/>
          <w:lang w:val="en-AU" w:eastAsia="en-AU"/>
        </w:rPr>
        <w:t>f four spheres: the atmosphere, the lithosphere, the biosphere and the hydrosphere.</w:t>
      </w:r>
      <w:r w:rsidRPr="007704EB">
        <w:rPr>
          <w:noProof/>
          <w:lang w:val="en-AU" w:eastAsia="en-AU"/>
        </w:rPr>
        <w:t xml:space="preserve"> </w:t>
      </w:r>
      <w:r w:rsidRPr="007704EB">
        <w:rPr>
          <w:noProof/>
          <w:lang w:val="en-AU" w:eastAsia="en-AU"/>
        </w:rPr>
        <w:t>This picture contains an animal and dirt. Identify the two spheres that these things are present in.</w:t>
      </w:r>
    </w:p>
    <w:p w:rsidR="007732A6" w:rsidRPr="007732A6" w:rsidRDefault="007732A6" w:rsidP="007704EB">
      <w:pPr>
        <w:pStyle w:val="Question"/>
        <w:numPr>
          <w:ilvl w:val="0"/>
          <w:numId w:val="0"/>
        </w:numPr>
        <w:jc w:val="center"/>
        <w:rPr>
          <w:noProof/>
          <w:lang w:val="en-AU" w:eastAsia="en-AU"/>
        </w:rPr>
      </w:pPr>
      <w:r>
        <w:rPr>
          <w:noProof/>
          <w:lang w:val="en-AU" w:eastAsia="en-AU"/>
        </w:rPr>
        <w:drawing>
          <wp:inline distT="0" distB="0" distL="0" distR="0">
            <wp:extent cx="2139351" cy="1448903"/>
            <wp:effectExtent l="0" t="0" r="0" b="0"/>
            <wp:docPr id="2" name="Picture 2" descr="https://www.educationperfect.com/media/content/German/1454356146.679661g/1454356158922-1081793856667788-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ducationperfect.com/media/content/German/1454356146.679661g/1454356158922-1081793856667788-40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105" cy="145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4A0" w:rsidRDefault="00CB14A0" w:rsidP="00CB14A0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Same magnitude</w:t>
      </w:r>
    </w:p>
    <w:p w:rsidR="00CB14A0" w:rsidRDefault="00CB14A0" w:rsidP="00CB14A0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Same direction</w:t>
      </w:r>
    </w:p>
    <w:p w:rsidR="00CB14A0" w:rsidRDefault="00CB14A0" w:rsidP="00CB14A0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Different colours</w:t>
      </w:r>
    </w:p>
    <w:p w:rsidR="00CB14A0" w:rsidRDefault="00CB14A0" w:rsidP="00CB14A0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Opposite directions</w:t>
      </w:r>
    </w:p>
    <w:p w:rsidR="00CB14A0" w:rsidRDefault="00CB14A0" w:rsidP="00CB14A0">
      <w:pPr>
        <w:pStyle w:val="Answer"/>
        <w:numPr>
          <w:ilvl w:val="0"/>
          <w:numId w:val="0"/>
        </w:numPr>
        <w:rPr>
          <w:noProof/>
          <w:lang w:val="en-AU" w:eastAsia="en-AU"/>
        </w:rPr>
      </w:pPr>
    </w:p>
    <w:p w:rsidR="00CB14A0" w:rsidRDefault="00CB14A0" w:rsidP="00CB14A0">
      <w:pPr>
        <w:pStyle w:val="Answer"/>
        <w:numPr>
          <w:ilvl w:val="0"/>
          <w:numId w:val="0"/>
        </w:numPr>
        <w:rPr>
          <w:noProof/>
          <w:lang w:val="en-AU" w:eastAsia="en-AU"/>
        </w:rPr>
      </w:pPr>
    </w:p>
    <w:p w:rsidR="007704EB" w:rsidRDefault="007704EB" w:rsidP="007704EB">
      <w:pPr>
        <w:pStyle w:val="Question"/>
        <w:rPr>
          <w:noProof/>
          <w:lang w:val="en-AU" w:eastAsia="en-AU"/>
        </w:rPr>
      </w:pPr>
      <w:r w:rsidRPr="007704EB">
        <w:rPr>
          <w:noProof/>
          <w:lang w:val="en-AU" w:eastAsia="en-AU"/>
        </w:rPr>
        <w:t>State the components of the ozone molecule.</w:t>
      </w:r>
      <w:r>
        <w:rPr>
          <w:noProof/>
          <w:lang w:val="en-AU" w:eastAsia="en-AU"/>
        </w:rPr>
        <w:t xml:space="preserve"> </w:t>
      </w:r>
    </w:p>
    <w:p w:rsidR="00CB14A0" w:rsidRDefault="007704EB" w:rsidP="00CB14A0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Two oxygen and one nitrogen atom</w:t>
      </w:r>
    </w:p>
    <w:p w:rsidR="00CB14A0" w:rsidRDefault="007704EB" w:rsidP="00CB14A0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Three oxygen atoms</w:t>
      </w:r>
    </w:p>
    <w:p w:rsidR="007704EB" w:rsidRDefault="007704EB" w:rsidP="00CB14A0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Two oxygen atoms</w:t>
      </w:r>
    </w:p>
    <w:p w:rsidR="007704EB" w:rsidRDefault="007704EB" w:rsidP="00CB14A0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One oxygen atom and two hydrogen atoms.</w:t>
      </w:r>
    </w:p>
    <w:p w:rsidR="007704EB" w:rsidRDefault="007704EB" w:rsidP="007704EB">
      <w:pPr>
        <w:pStyle w:val="Question"/>
        <w:rPr>
          <w:noProof/>
          <w:lang w:val="en-AU" w:eastAsia="en-AU"/>
        </w:rPr>
      </w:pPr>
      <w:r>
        <w:rPr>
          <w:noProof/>
          <w:lang w:val="en-AU" w:eastAsia="en-AU"/>
        </w:rPr>
        <w:t>Recall the physical state of ozone.</w:t>
      </w:r>
    </w:p>
    <w:p w:rsidR="007704EB" w:rsidRDefault="007704EB" w:rsidP="007704E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A liquid</w:t>
      </w:r>
    </w:p>
    <w:p w:rsidR="007704EB" w:rsidRDefault="007704EB" w:rsidP="007704E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A gas</w:t>
      </w:r>
    </w:p>
    <w:p w:rsidR="007704EB" w:rsidRDefault="007704EB" w:rsidP="007704E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A layer of clouds</w:t>
      </w:r>
    </w:p>
    <w:p w:rsidR="007704EB" w:rsidRDefault="007704EB" w:rsidP="007704E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A solid</w:t>
      </w:r>
    </w:p>
    <w:p w:rsidR="007704EB" w:rsidRDefault="007704EB" w:rsidP="007704EB">
      <w:pPr>
        <w:pStyle w:val="Question"/>
        <w:numPr>
          <w:ilvl w:val="0"/>
          <w:numId w:val="0"/>
        </w:numPr>
        <w:ind w:left="360" w:hanging="360"/>
        <w:rPr>
          <w:noProof/>
          <w:lang w:val="en-AU" w:eastAsia="en-AU"/>
        </w:rPr>
      </w:pPr>
    </w:p>
    <w:p w:rsidR="007704EB" w:rsidRDefault="007704EB" w:rsidP="007704EB">
      <w:pPr>
        <w:pStyle w:val="Question"/>
        <w:rPr>
          <w:noProof/>
          <w:lang w:val="en-AU" w:eastAsia="en-AU"/>
        </w:rPr>
      </w:pPr>
      <w:r>
        <w:rPr>
          <w:noProof/>
          <w:lang w:val="en-AU" w:eastAsia="en-AU"/>
        </w:rPr>
        <w:lastRenderedPageBreak/>
        <w:t>Describe the impacts of pollutants of the ozone layer,</w:t>
      </w:r>
    </w:p>
    <w:p w:rsidR="007704EB" w:rsidRDefault="007704EB" w:rsidP="007704E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Degraded it so it disappeared completely.</w:t>
      </w:r>
    </w:p>
    <w:p w:rsidR="007704EB" w:rsidRDefault="007704EB" w:rsidP="007704E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Degraded it and formed a hole.</w:t>
      </w:r>
    </w:p>
    <w:p w:rsidR="007704EB" w:rsidRDefault="007704EB" w:rsidP="007704E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Caused it to move further away.</w:t>
      </w:r>
    </w:p>
    <w:p w:rsidR="007704EB" w:rsidRDefault="007704EB" w:rsidP="007704E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Made it thicker.</w:t>
      </w:r>
    </w:p>
    <w:p w:rsidR="00CB14A0" w:rsidRDefault="00CB14A0" w:rsidP="00CB14A0">
      <w:pPr>
        <w:pStyle w:val="Question"/>
        <w:numPr>
          <w:ilvl w:val="0"/>
          <w:numId w:val="0"/>
        </w:numPr>
        <w:ind w:left="360" w:hanging="360"/>
      </w:pPr>
    </w:p>
    <w:p w:rsidR="00CB14A0" w:rsidRDefault="00CB14A0" w:rsidP="00CB14A0">
      <w:pPr>
        <w:pStyle w:val="Instructions"/>
      </w:pPr>
      <w:r>
        <w:t>Select the correct words to fill in the spaces below.</w:t>
      </w:r>
    </w:p>
    <w:p w:rsidR="005C1278" w:rsidRDefault="007704EB" w:rsidP="00CB14A0">
      <w:pPr>
        <w:pStyle w:val="Answer"/>
        <w:numPr>
          <w:ilvl w:val="0"/>
          <w:numId w:val="0"/>
        </w:numPr>
        <w:rPr>
          <w:noProof/>
          <w:lang w:val="en-AU" w:eastAsia="en-AU"/>
        </w:rPr>
      </w:pPr>
      <w:r>
        <w:rPr>
          <w:b/>
          <w:noProof/>
          <w:lang w:val="en-AU" w:eastAsia="en-AU"/>
        </w:rPr>
        <w:t>rocks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glaciers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lithosphere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hydrosphere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water</w:t>
      </w:r>
    </w:p>
    <w:p w:rsidR="007704EB" w:rsidRDefault="007704EB" w:rsidP="00CB14A0">
      <w:pPr>
        <w:pStyle w:val="Answer"/>
        <w:numPr>
          <w:ilvl w:val="0"/>
          <w:numId w:val="0"/>
        </w:numPr>
        <w:rPr>
          <w:noProof/>
          <w:lang w:val="en-AU" w:eastAsia="en-AU"/>
        </w:rPr>
      </w:pPr>
    </w:p>
    <w:p w:rsidR="005C1278" w:rsidRDefault="007704EB" w:rsidP="00CB14A0">
      <w:pPr>
        <w:pStyle w:val="Answer"/>
        <w:numPr>
          <w:ilvl w:val="0"/>
          <w:numId w:val="0"/>
        </w:numPr>
        <w:rPr>
          <w:noProof/>
          <w:lang w:val="en-AU" w:eastAsia="en-AU"/>
        </w:rPr>
      </w:pPr>
      <w:r>
        <w:rPr>
          <w:noProof/>
          <w:lang w:val="en-AU" w:eastAsia="en-AU"/>
        </w:rPr>
        <w:t>The Earth’s ____________ is made up of all the ______________ on our planet. This includes all of the salt water oceans, fresh water lakes, ______________ and underground deposits.</w:t>
      </w:r>
    </w:p>
    <w:p w:rsidR="007704EB" w:rsidRDefault="007704EB" w:rsidP="00CB14A0">
      <w:pPr>
        <w:pStyle w:val="Answer"/>
        <w:numPr>
          <w:ilvl w:val="0"/>
          <w:numId w:val="0"/>
        </w:numPr>
        <w:rPr>
          <w:noProof/>
          <w:lang w:val="en-AU" w:eastAsia="en-AU"/>
        </w:rPr>
      </w:pPr>
      <w:r>
        <w:rPr>
          <w:noProof/>
          <w:lang w:val="en-AU" w:eastAsia="en-AU"/>
        </w:rPr>
        <w:t>The ____________ includes all _____________ and geological structures on which exists such as soil, rocks and mountains.</w:t>
      </w:r>
    </w:p>
    <w:p w:rsidR="005C1278" w:rsidRDefault="005C1278" w:rsidP="00CB14A0">
      <w:pPr>
        <w:pStyle w:val="Answer"/>
        <w:numPr>
          <w:ilvl w:val="0"/>
          <w:numId w:val="0"/>
        </w:numPr>
        <w:rPr>
          <w:noProof/>
          <w:lang w:val="en-AU" w:eastAsia="en-AU"/>
        </w:rPr>
      </w:pPr>
    </w:p>
    <w:p w:rsidR="005C1278" w:rsidRDefault="00F32998" w:rsidP="00CB14A0">
      <w:pPr>
        <w:pStyle w:val="Answer"/>
        <w:numPr>
          <w:ilvl w:val="0"/>
          <w:numId w:val="0"/>
        </w:numPr>
        <w:rPr>
          <w:b/>
          <w:noProof/>
          <w:lang w:val="en-AU" w:eastAsia="en-AU"/>
        </w:rPr>
      </w:pPr>
      <w:r>
        <w:rPr>
          <w:b/>
          <w:noProof/>
          <w:lang w:val="en-AU" w:eastAsia="en-AU"/>
        </w:rPr>
        <w:t>stratosphere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absorb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earth’s surface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reducing</w:t>
      </w:r>
    </w:p>
    <w:p w:rsidR="005C1278" w:rsidRDefault="005C1278" w:rsidP="00CB14A0">
      <w:pPr>
        <w:pStyle w:val="Answer"/>
        <w:numPr>
          <w:ilvl w:val="0"/>
          <w:numId w:val="0"/>
        </w:numPr>
        <w:rPr>
          <w:b/>
          <w:noProof/>
          <w:lang w:val="en-AU" w:eastAsia="en-AU"/>
        </w:rPr>
      </w:pPr>
    </w:p>
    <w:p w:rsidR="005C1278" w:rsidRDefault="00F32998" w:rsidP="00F32998">
      <w:pPr>
        <w:pStyle w:val="Answer"/>
        <w:numPr>
          <w:ilvl w:val="0"/>
          <w:numId w:val="0"/>
        </w:numPr>
        <w:rPr>
          <w:noProof/>
          <w:lang w:val="en-AU" w:eastAsia="en-AU"/>
        </w:rPr>
      </w:pPr>
      <w:r>
        <w:rPr>
          <w:noProof/>
          <w:lang w:val="en-AU" w:eastAsia="en-AU"/>
        </w:rPr>
        <w:t>The role of the ____________ is to ____________ the UVB radiation from the sun, ____________ the amount of UVB radiation making contact with the ______________.</w:t>
      </w:r>
    </w:p>
    <w:p w:rsidR="00F32998" w:rsidRDefault="00F32998" w:rsidP="00F32998">
      <w:pPr>
        <w:pStyle w:val="Answer"/>
        <w:numPr>
          <w:ilvl w:val="0"/>
          <w:numId w:val="0"/>
        </w:numPr>
        <w:rPr>
          <w:noProof/>
          <w:lang w:val="en-AU" w:eastAsia="en-AU"/>
        </w:rPr>
      </w:pPr>
    </w:p>
    <w:p w:rsidR="00F32998" w:rsidRDefault="00F32998" w:rsidP="00F32998">
      <w:pPr>
        <w:pStyle w:val="Answer"/>
        <w:numPr>
          <w:ilvl w:val="0"/>
          <w:numId w:val="0"/>
        </w:numPr>
        <w:rPr>
          <w:b/>
          <w:noProof/>
          <w:lang w:val="en-AU" w:eastAsia="en-AU"/>
        </w:rPr>
      </w:pPr>
      <w:r>
        <w:rPr>
          <w:b/>
          <w:noProof/>
          <w:lang w:val="en-AU" w:eastAsia="en-AU"/>
        </w:rPr>
        <w:t>unstable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gases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sun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stable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weather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biosphere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atmosphere</w:t>
      </w:r>
    </w:p>
    <w:p w:rsidR="00F32998" w:rsidRDefault="00F32998" w:rsidP="00F32998">
      <w:pPr>
        <w:pStyle w:val="Answer"/>
        <w:numPr>
          <w:ilvl w:val="0"/>
          <w:numId w:val="0"/>
        </w:numPr>
        <w:rPr>
          <w:noProof/>
          <w:lang w:val="en-AU" w:eastAsia="en-AU"/>
        </w:rPr>
      </w:pPr>
      <w:r>
        <w:rPr>
          <w:noProof/>
          <w:lang w:val="en-AU" w:eastAsia="en-AU"/>
        </w:rPr>
        <w:t>The _____________ is made up of all areas of the earth and its atmosphere that contains life.</w:t>
      </w:r>
    </w:p>
    <w:p w:rsidR="00F32998" w:rsidRDefault="00F32998" w:rsidP="00F32998">
      <w:pPr>
        <w:pStyle w:val="Answer"/>
        <w:numPr>
          <w:ilvl w:val="0"/>
          <w:numId w:val="0"/>
        </w:numPr>
        <w:rPr>
          <w:noProof/>
          <w:lang w:val="en-AU" w:eastAsia="en-AU"/>
        </w:rPr>
      </w:pPr>
      <w:r>
        <w:rPr>
          <w:noProof/>
          <w:lang w:val="en-AU" w:eastAsia="en-AU"/>
        </w:rPr>
        <w:t>The _____________ contains all the ____________ above Earth. Parts of the atmosphere contain the _______________ and greenhouse gases that keep Earth’s temperatures _______________.</w:t>
      </w:r>
    </w:p>
    <w:p w:rsidR="00F32998" w:rsidRDefault="00F32998" w:rsidP="00F32998">
      <w:pPr>
        <w:pStyle w:val="Answer"/>
        <w:numPr>
          <w:ilvl w:val="0"/>
          <w:numId w:val="0"/>
        </w:numPr>
        <w:rPr>
          <w:noProof/>
          <w:lang w:val="en-AU" w:eastAsia="en-AU"/>
        </w:rPr>
      </w:pPr>
    </w:p>
    <w:p w:rsidR="00F32998" w:rsidRDefault="00F32998" w:rsidP="00F32998">
      <w:pPr>
        <w:pStyle w:val="Answer"/>
        <w:numPr>
          <w:ilvl w:val="0"/>
          <w:numId w:val="0"/>
        </w:numPr>
        <w:rPr>
          <w:noProof/>
          <w:lang w:val="en-AU" w:eastAsia="en-AU"/>
        </w:rPr>
      </w:pPr>
    </w:p>
    <w:p w:rsidR="00F32998" w:rsidRDefault="00F32998" w:rsidP="00F32998">
      <w:pPr>
        <w:pStyle w:val="Answer"/>
        <w:numPr>
          <w:ilvl w:val="0"/>
          <w:numId w:val="0"/>
        </w:numPr>
        <w:rPr>
          <w:noProof/>
          <w:lang w:val="en-AU" w:eastAsia="en-AU"/>
        </w:rPr>
      </w:pPr>
    </w:p>
    <w:p w:rsidR="00F32998" w:rsidRDefault="00F32998" w:rsidP="00F32998">
      <w:pPr>
        <w:pStyle w:val="Answer"/>
        <w:numPr>
          <w:ilvl w:val="0"/>
          <w:numId w:val="0"/>
        </w:numPr>
        <w:rPr>
          <w:noProof/>
          <w:lang w:val="en-AU" w:eastAsia="en-AU"/>
        </w:rPr>
      </w:pPr>
    </w:p>
    <w:p w:rsidR="00F32998" w:rsidRPr="00F32998" w:rsidRDefault="00F32998" w:rsidP="00F32998">
      <w:pPr>
        <w:pStyle w:val="Answer"/>
        <w:numPr>
          <w:ilvl w:val="0"/>
          <w:numId w:val="0"/>
        </w:numPr>
        <w:rPr>
          <w:noProof/>
          <w:lang w:val="en-AU" w:eastAsia="en-AU"/>
        </w:rPr>
      </w:pPr>
    </w:p>
    <w:p w:rsidR="002546E1" w:rsidRDefault="002546E1" w:rsidP="002546E1">
      <w:pPr>
        <w:pStyle w:val="Instructions"/>
      </w:pPr>
      <w:r>
        <w:lastRenderedPageBreak/>
        <w:t>Short Answer</w:t>
      </w:r>
    </w:p>
    <w:p w:rsidR="002546E1" w:rsidRDefault="002546E1" w:rsidP="002546E1"/>
    <w:p w:rsidR="00F32998" w:rsidRDefault="00F32998" w:rsidP="00F32998">
      <w:pPr>
        <w:pStyle w:val="ListParagraph"/>
        <w:numPr>
          <w:ilvl w:val="0"/>
          <w:numId w:val="25"/>
        </w:numPr>
        <w:rPr>
          <w:rFonts w:eastAsia="Times New Roman"/>
          <w:noProof/>
          <w:szCs w:val="24"/>
        </w:rPr>
      </w:pPr>
      <w:r w:rsidRPr="00F32998">
        <w:rPr>
          <w:rFonts w:eastAsia="Times New Roman"/>
          <w:noProof/>
          <w:szCs w:val="24"/>
        </w:rPr>
        <w:t>The Earth is comprised of four spheres: the atmosphere, the lithosphere, the biosphere and the hydrosphere.</w:t>
      </w:r>
      <w:r>
        <w:rPr>
          <w:rFonts w:eastAsia="Times New Roman"/>
          <w:noProof/>
          <w:szCs w:val="24"/>
        </w:rPr>
        <w:t xml:space="preserve"> </w:t>
      </w:r>
      <w:r w:rsidRPr="00F32998">
        <w:rPr>
          <w:rFonts w:eastAsia="Times New Roman"/>
          <w:noProof/>
          <w:szCs w:val="24"/>
        </w:rPr>
        <w:t>Identify the different parts of the image that belong to each sphere.</w:t>
      </w:r>
    </w:p>
    <w:p w:rsidR="00F32998" w:rsidRDefault="00F32998" w:rsidP="00F32998">
      <w:pPr>
        <w:rPr>
          <w:rFonts w:eastAsia="Times New Roman"/>
          <w:noProof/>
          <w:szCs w:val="24"/>
        </w:rPr>
      </w:pPr>
    </w:p>
    <w:p w:rsidR="00F32998" w:rsidRDefault="00F32998" w:rsidP="00F32998">
      <w:pPr>
        <w:jc w:val="center"/>
        <w:rPr>
          <w:rFonts w:eastAsia="Times New Roman"/>
          <w:noProof/>
          <w:szCs w:val="24"/>
        </w:rPr>
      </w:pPr>
      <w:r>
        <w:rPr>
          <w:noProof/>
          <w:lang w:val="en-AU" w:eastAsia="en-AU"/>
        </w:rPr>
        <w:drawing>
          <wp:inline distT="0" distB="0" distL="0" distR="0">
            <wp:extent cx="3053751" cy="2563015"/>
            <wp:effectExtent l="0" t="0" r="0" b="0"/>
            <wp:docPr id="4" name="Picture 4" descr="https://www.educationperfect.com/media/content/German/1452476614.906951g/1452476628170-793339838505014-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educationperfect.com/media/content/German/1452476614.906951g/1452476628170-793339838505014-4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53" cy="257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998" w:rsidRDefault="00F32998" w:rsidP="00F32998">
      <w:pPr>
        <w:rPr>
          <w:rFonts w:eastAsia="Times New Roman"/>
          <w:szCs w:val="24"/>
        </w:rPr>
      </w:pPr>
    </w:p>
    <w:p w:rsidR="00F32998" w:rsidRDefault="00F32998" w:rsidP="00F32998">
      <w:pPr>
        <w:rPr>
          <w:rFonts w:eastAsia="Times New Roman"/>
          <w:szCs w:val="24"/>
        </w:rPr>
      </w:pPr>
    </w:p>
    <w:p w:rsidR="00F32998" w:rsidRDefault="00F32998" w:rsidP="00F32998">
      <w:pPr>
        <w:rPr>
          <w:rFonts w:eastAsia="Times New Roman"/>
          <w:szCs w:val="24"/>
        </w:rPr>
      </w:pPr>
    </w:p>
    <w:p w:rsidR="00F32998" w:rsidRPr="00F32998" w:rsidRDefault="00F32998" w:rsidP="00F32998">
      <w:pPr>
        <w:rPr>
          <w:rFonts w:eastAsia="Times New Roman"/>
          <w:szCs w:val="24"/>
        </w:rPr>
      </w:pPr>
    </w:p>
    <w:p w:rsidR="00F32998" w:rsidRDefault="00F32998" w:rsidP="00F32998">
      <w:pPr>
        <w:rPr>
          <w:rFonts w:eastAsia="Times New Roman"/>
          <w:szCs w:val="24"/>
        </w:rPr>
      </w:pPr>
    </w:p>
    <w:p w:rsidR="00F32998" w:rsidRPr="00F32998" w:rsidRDefault="00F32998" w:rsidP="00F32998">
      <w:pPr>
        <w:pStyle w:val="ListParagraph"/>
        <w:numPr>
          <w:ilvl w:val="0"/>
          <w:numId w:val="25"/>
        </w:numPr>
        <w:rPr>
          <w:rFonts w:eastAsia="Times New Roman"/>
          <w:szCs w:val="24"/>
        </w:rPr>
      </w:pPr>
      <w:r w:rsidRPr="00F32998">
        <w:rPr>
          <w:rFonts w:eastAsia="Times New Roman"/>
          <w:szCs w:val="24"/>
        </w:rPr>
        <w:t>Discuss how a natural event in one sphere, such as a natural disaster like a tsunami, has the potential to affect another sphere.</w:t>
      </w:r>
    </w:p>
    <w:p w:rsidR="00F32998" w:rsidRDefault="00F32998" w:rsidP="00F32998">
      <w:pPr>
        <w:pStyle w:val="ListParagraph"/>
        <w:rPr>
          <w:rFonts w:eastAsia="Times New Roman"/>
          <w:szCs w:val="24"/>
        </w:rPr>
      </w:pPr>
      <w:r w:rsidRPr="00F32998">
        <w:rPr>
          <w:rFonts w:eastAsia="Times New Roman"/>
          <w:szCs w:val="24"/>
        </w:rPr>
        <w:t>Try to include all of the four spheres in your answer.</w:t>
      </w:r>
    </w:p>
    <w:p w:rsidR="00F32998" w:rsidRDefault="00F32998" w:rsidP="00F32998">
      <w:pPr>
        <w:pStyle w:val="ListParagraph"/>
        <w:rPr>
          <w:rFonts w:eastAsia="Times New Roman"/>
          <w:szCs w:val="24"/>
        </w:rPr>
      </w:pPr>
    </w:p>
    <w:p w:rsidR="00F32998" w:rsidRDefault="00F32998" w:rsidP="00F32998">
      <w:pPr>
        <w:pStyle w:val="ListParagraph"/>
        <w:jc w:val="center"/>
        <w:rPr>
          <w:rFonts w:eastAsia="Times New Roman"/>
          <w:szCs w:val="24"/>
        </w:rPr>
      </w:pPr>
      <w:r>
        <w:rPr>
          <w:noProof/>
          <w:lang w:val="en-AU" w:eastAsia="en-AU"/>
        </w:rPr>
        <w:drawing>
          <wp:inline distT="0" distB="0" distL="0" distR="0">
            <wp:extent cx="2751826" cy="1841951"/>
            <wp:effectExtent l="0" t="0" r="0" b="6350"/>
            <wp:docPr id="5" name="Picture 5" descr="https://www.educationperfect.com/media/content/Science/1614900872.3349371g/1614900873034-4197368430034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educationperfect.com/media/content/Science/1614900872.3349371g/1614900873034-419736843003450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111" cy="186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FD4" w:rsidRDefault="00F36FD4" w:rsidP="00F32998">
      <w:pPr>
        <w:pStyle w:val="ListParagraph"/>
        <w:jc w:val="center"/>
        <w:rPr>
          <w:rFonts w:eastAsia="Times New Roman"/>
          <w:szCs w:val="24"/>
        </w:rPr>
      </w:pPr>
    </w:p>
    <w:p w:rsidR="00F36FD4" w:rsidRDefault="00F36FD4" w:rsidP="00F32998">
      <w:pPr>
        <w:pStyle w:val="ListParagraph"/>
        <w:jc w:val="center"/>
        <w:rPr>
          <w:rFonts w:eastAsia="Times New Roman"/>
          <w:szCs w:val="24"/>
        </w:rPr>
      </w:pPr>
    </w:p>
    <w:p w:rsidR="00F36FD4" w:rsidRDefault="00F36FD4" w:rsidP="00F36FD4">
      <w:pPr>
        <w:pStyle w:val="ListParagraph"/>
        <w:rPr>
          <w:rFonts w:eastAsia="Times New Roman"/>
          <w:szCs w:val="24"/>
        </w:rPr>
      </w:pPr>
    </w:p>
    <w:p w:rsidR="00F36FD4" w:rsidRPr="00F36FD4" w:rsidRDefault="00F36FD4" w:rsidP="00F36FD4">
      <w:pPr>
        <w:pStyle w:val="ListParagraph"/>
        <w:numPr>
          <w:ilvl w:val="0"/>
          <w:numId w:val="25"/>
        </w:numPr>
        <w:rPr>
          <w:rFonts w:eastAsia="Times New Roman"/>
          <w:szCs w:val="24"/>
        </w:rPr>
      </w:pPr>
      <w:r w:rsidRPr="00F36FD4">
        <w:rPr>
          <w:rFonts w:eastAsia="Times New Roman"/>
          <w:szCs w:val="24"/>
        </w:rPr>
        <w:lastRenderedPageBreak/>
        <w:t>Identify how the ozone layer normally functions, and explain what happens when it is degraded?</w:t>
      </w:r>
    </w:p>
    <w:p w:rsidR="00F36FD4" w:rsidRDefault="00F36FD4" w:rsidP="00F36FD4">
      <w:pPr>
        <w:pStyle w:val="ListParagraph"/>
        <w:rPr>
          <w:rFonts w:eastAsia="Times New Roman"/>
          <w:szCs w:val="24"/>
        </w:rPr>
      </w:pPr>
      <w:r w:rsidRPr="00F36FD4">
        <w:rPr>
          <w:rFonts w:eastAsia="Times New Roman"/>
          <w:szCs w:val="24"/>
        </w:rPr>
        <w:t>Hint: think about the rates of skin cancer in Australia in the last few decades.</w:t>
      </w:r>
    </w:p>
    <w:p w:rsidR="00F36FD4" w:rsidRDefault="00F36FD4" w:rsidP="00F36FD4">
      <w:pPr>
        <w:rPr>
          <w:rFonts w:eastAsia="Times New Roman"/>
          <w:szCs w:val="24"/>
        </w:rPr>
      </w:pPr>
    </w:p>
    <w:p w:rsidR="00F36FD4" w:rsidRDefault="00F36FD4" w:rsidP="00F36FD4">
      <w:pPr>
        <w:rPr>
          <w:rFonts w:eastAsia="Times New Roman"/>
          <w:szCs w:val="24"/>
        </w:rPr>
      </w:pPr>
    </w:p>
    <w:p w:rsidR="00F36FD4" w:rsidRDefault="00F36FD4" w:rsidP="00F36FD4">
      <w:pPr>
        <w:rPr>
          <w:rFonts w:eastAsia="Times New Roman"/>
          <w:szCs w:val="24"/>
        </w:rPr>
      </w:pPr>
    </w:p>
    <w:p w:rsidR="00F36FD4" w:rsidRDefault="00F36FD4" w:rsidP="00F36FD4">
      <w:pPr>
        <w:rPr>
          <w:rFonts w:eastAsia="Times New Roman"/>
          <w:szCs w:val="24"/>
        </w:rPr>
      </w:pPr>
    </w:p>
    <w:p w:rsidR="00F36FD4" w:rsidRDefault="00F36FD4" w:rsidP="00F36FD4">
      <w:pPr>
        <w:rPr>
          <w:rFonts w:eastAsia="Times New Roman"/>
          <w:szCs w:val="24"/>
        </w:rPr>
      </w:pPr>
    </w:p>
    <w:p w:rsidR="00F36FD4" w:rsidRDefault="00F36FD4" w:rsidP="00F36FD4">
      <w:pPr>
        <w:rPr>
          <w:rFonts w:eastAsia="Times New Roman"/>
          <w:szCs w:val="24"/>
        </w:rPr>
      </w:pPr>
    </w:p>
    <w:p w:rsidR="00F36FD4" w:rsidRDefault="00F36FD4" w:rsidP="00F36FD4">
      <w:pPr>
        <w:rPr>
          <w:rFonts w:eastAsia="Times New Roman"/>
          <w:szCs w:val="24"/>
        </w:rPr>
      </w:pPr>
    </w:p>
    <w:p w:rsidR="00F36FD4" w:rsidRDefault="00F36FD4" w:rsidP="00F36FD4">
      <w:pPr>
        <w:rPr>
          <w:rFonts w:eastAsia="Times New Roman"/>
          <w:szCs w:val="24"/>
        </w:rPr>
      </w:pPr>
    </w:p>
    <w:p w:rsidR="00F36FD4" w:rsidRDefault="00F36FD4" w:rsidP="00F36FD4">
      <w:pPr>
        <w:rPr>
          <w:rFonts w:eastAsia="Times New Roman"/>
          <w:szCs w:val="24"/>
        </w:rPr>
      </w:pPr>
    </w:p>
    <w:p w:rsidR="00F36FD4" w:rsidRPr="00F36FD4" w:rsidRDefault="00F36FD4" w:rsidP="00F36FD4">
      <w:pPr>
        <w:pStyle w:val="ListParagraph"/>
        <w:numPr>
          <w:ilvl w:val="0"/>
          <w:numId w:val="25"/>
        </w:numPr>
        <w:rPr>
          <w:rFonts w:eastAsia="Times New Roman"/>
          <w:szCs w:val="24"/>
        </w:rPr>
      </w:pPr>
      <w:r w:rsidRPr="00F36FD4">
        <w:rPr>
          <w:rFonts w:eastAsia="Times New Roman"/>
          <w:szCs w:val="24"/>
        </w:rPr>
        <w:t>The Earth is comprised of four spheres: the atmosphere, the lithosphere, the biosphere and the hydrosphere.</w:t>
      </w:r>
    </w:p>
    <w:p w:rsidR="00F36FD4" w:rsidRPr="00F36FD4" w:rsidRDefault="00F36FD4" w:rsidP="00F36FD4">
      <w:pPr>
        <w:pStyle w:val="ListParagraph"/>
        <w:rPr>
          <w:rFonts w:eastAsia="Times New Roman"/>
          <w:szCs w:val="24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1112807</wp:posOffset>
            </wp:positionH>
            <wp:positionV relativeFrom="paragraph">
              <wp:posOffset>366120</wp:posOffset>
            </wp:positionV>
            <wp:extent cx="3813175" cy="2545080"/>
            <wp:effectExtent l="0" t="0" r="0" b="7620"/>
            <wp:wrapTight wrapText="bothSides">
              <wp:wrapPolygon edited="0">
                <wp:start x="0" y="0"/>
                <wp:lineTo x="0" y="21503"/>
                <wp:lineTo x="21474" y="21503"/>
                <wp:lineTo x="21474" y="0"/>
                <wp:lineTo x="0" y="0"/>
              </wp:wrapPolygon>
            </wp:wrapTight>
            <wp:docPr id="6" name="Picture 6" descr="https://www.educationperfect.com/media/content/Science/1436397640.02251g/1436397633967-457561656-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educationperfect.com/media/content/Science/1436397640.02251g/1436397633967-457561656-40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36FD4">
        <w:rPr>
          <w:rFonts w:eastAsia="Times New Roman"/>
          <w:szCs w:val="24"/>
        </w:rPr>
        <w:t xml:space="preserve">Identify the different parts of the image that belong to </w:t>
      </w:r>
      <w:bookmarkStart w:id="0" w:name="_GoBack"/>
      <w:bookmarkEnd w:id="0"/>
      <w:r w:rsidRPr="00F36FD4">
        <w:rPr>
          <w:rFonts w:eastAsia="Times New Roman"/>
          <w:szCs w:val="24"/>
        </w:rPr>
        <w:t>each sphere.</w:t>
      </w:r>
    </w:p>
    <w:sectPr w:rsidR="00F36FD4" w:rsidRPr="00F36FD4" w:rsidSect="005623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6FD" w:rsidRDefault="00FB16FD" w:rsidP="00255410">
      <w:pPr>
        <w:spacing w:line="240" w:lineRule="auto"/>
      </w:pPr>
      <w:r>
        <w:separator/>
      </w:r>
    </w:p>
  </w:endnote>
  <w:endnote w:type="continuationSeparator" w:id="0">
    <w:p w:rsidR="00FB16FD" w:rsidRDefault="00FB16FD" w:rsidP="00255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25F" w:rsidRDefault="00B2325F" w:rsidP="00CB6B09">
    <w:pPr>
      <w:jc w:val="right"/>
    </w:pPr>
    <w:r>
      <w:t xml:space="preserve">Page </w:t>
    </w:r>
    <w:r w:rsidR="00296386">
      <w:fldChar w:fldCharType="begin"/>
    </w:r>
    <w:r w:rsidR="00296386">
      <w:instrText xml:space="preserve"> PAGE   \* MERGEFORMAT </w:instrText>
    </w:r>
    <w:r w:rsidR="00296386">
      <w:fldChar w:fldCharType="separate"/>
    </w:r>
    <w:r w:rsidR="00F36FD4">
      <w:rPr>
        <w:noProof/>
      </w:rPr>
      <w:t>6</w:t>
    </w:r>
    <w:r w:rsidR="0029638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6FD" w:rsidRDefault="00FB16FD" w:rsidP="00255410">
      <w:pPr>
        <w:spacing w:line="240" w:lineRule="auto"/>
      </w:pPr>
      <w:r>
        <w:separator/>
      </w:r>
    </w:p>
  </w:footnote>
  <w:footnote w:type="continuationSeparator" w:id="0">
    <w:p w:rsidR="00FB16FD" w:rsidRDefault="00FB16FD" w:rsidP="002554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1790"/>
    <w:multiLevelType w:val="hybridMultilevel"/>
    <w:tmpl w:val="302A19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843CC"/>
    <w:multiLevelType w:val="hybridMultilevel"/>
    <w:tmpl w:val="38E410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204C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1AEE516E"/>
    <w:multiLevelType w:val="hybridMultilevel"/>
    <w:tmpl w:val="557040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A71BF"/>
    <w:multiLevelType w:val="hybridMultilevel"/>
    <w:tmpl w:val="92AC57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1193F"/>
    <w:multiLevelType w:val="hybridMultilevel"/>
    <w:tmpl w:val="AFF6EC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66501"/>
    <w:multiLevelType w:val="hybridMultilevel"/>
    <w:tmpl w:val="54D288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26BB6"/>
    <w:multiLevelType w:val="hybridMultilevel"/>
    <w:tmpl w:val="3C3C16C0"/>
    <w:lvl w:ilvl="0" w:tplc="149CF5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05F8C"/>
    <w:multiLevelType w:val="hybridMultilevel"/>
    <w:tmpl w:val="7DE680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367FC"/>
    <w:multiLevelType w:val="hybridMultilevel"/>
    <w:tmpl w:val="2CF87C80"/>
    <w:lvl w:ilvl="0" w:tplc="96D04B54">
      <w:start w:val="1"/>
      <w:numFmt w:val="decimal"/>
      <w:lvlText w:val="%1."/>
      <w:lvlJc w:val="left"/>
      <w:pPr>
        <w:ind w:left="785" w:hanging="360"/>
      </w:pPr>
      <w:rPr>
        <w:rFonts w:hint="default"/>
        <w:color w:val="444444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49557D18"/>
    <w:multiLevelType w:val="hybridMultilevel"/>
    <w:tmpl w:val="743816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83798"/>
    <w:multiLevelType w:val="hybridMultilevel"/>
    <w:tmpl w:val="A086C6D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02534"/>
    <w:multiLevelType w:val="hybridMultilevel"/>
    <w:tmpl w:val="22509D18"/>
    <w:lvl w:ilvl="0" w:tplc="73A862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52A1D"/>
    <w:multiLevelType w:val="hybridMultilevel"/>
    <w:tmpl w:val="9CAC06D8"/>
    <w:lvl w:ilvl="0" w:tplc="0228F22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44444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15FC9"/>
    <w:multiLevelType w:val="hybridMultilevel"/>
    <w:tmpl w:val="E52C74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70534"/>
    <w:multiLevelType w:val="hybridMultilevel"/>
    <w:tmpl w:val="87D472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D277C"/>
    <w:multiLevelType w:val="hybridMultilevel"/>
    <w:tmpl w:val="1E249494"/>
    <w:lvl w:ilvl="0" w:tplc="8918092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61CC1"/>
    <w:multiLevelType w:val="hybridMultilevel"/>
    <w:tmpl w:val="F9D405CA"/>
    <w:lvl w:ilvl="0" w:tplc="C088D924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060" w:hanging="360"/>
      </w:pPr>
    </w:lvl>
    <w:lvl w:ilvl="2" w:tplc="0C09001B" w:tentative="1">
      <w:start w:val="1"/>
      <w:numFmt w:val="lowerRoman"/>
      <w:lvlText w:val="%3."/>
      <w:lvlJc w:val="right"/>
      <w:pPr>
        <w:ind w:left="3780" w:hanging="180"/>
      </w:pPr>
    </w:lvl>
    <w:lvl w:ilvl="3" w:tplc="0C09000F" w:tentative="1">
      <w:start w:val="1"/>
      <w:numFmt w:val="decimal"/>
      <w:lvlText w:val="%4."/>
      <w:lvlJc w:val="left"/>
      <w:pPr>
        <w:ind w:left="4500" w:hanging="360"/>
      </w:pPr>
    </w:lvl>
    <w:lvl w:ilvl="4" w:tplc="0C090019" w:tentative="1">
      <w:start w:val="1"/>
      <w:numFmt w:val="lowerLetter"/>
      <w:lvlText w:val="%5."/>
      <w:lvlJc w:val="left"/>
      <w:pPr>
        <w:ind w:left="5220" w:hanging="360"/>
      </w:pPr>
    </w:lvl>
    <w:lvl w:ilvl="5" w:tplc="0C09001B" w:tentative="1">
      <w:start w:val="1"/>
      <w:numFmt w:val="lowerRoman"/>
      <w:lvlText w:val="%6."/>
      <w:lvlJc w:val="right"/>
      <w:pPr>
        <w:ind w:left="5940" w:hanging="180"/>
      </w:pPr>
    </w:lvl>
    <w:lvl w:ilvl="6" w:tplc="0C09000F" w:tentative="1">
      <w:start w:val="1"/>
      <w:numFmt w:val="decimal"/>
      <w:lvlText w:val="%7."/>
      <w:lvlJc w:val="left"/>
      <w:pPr>
        <w:ind w:left="6660" w:hanging="360"/>
      </w:pPr>
    </w:lvl>
    <w:lvl w:ilvl="7" w:tplc="0C090019" w:tentative="1">
      <w:start w:val="1"/>
      <w:numFmt w:val="lowerLetter"/>
      <w:lvlText w:val="%8."/>
      <w:lvlJc w:val="left"/>
      <w:pPr>
        <w:ind w:left="7380" w:hanging="360"/>
      </w:pPr>
    </w:lvl>
    <w:lvl w:ilvl="8" w:tplc="0C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70042764"/>
    <w:multiLevelType w:val="hybridMultilevel"/>
    <w:tmpl w:val="330A88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86D2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1" w15:restartNumberingAfterBreak="0">
    <w:nsid w:val="7A4801DE"/>
    <w:multiLevelType w:val="hybridMultilevel"/>
    <w:tmpl w:val="FA481F7C"/>
    <w:lvl w:ilvl="0" w:tplc="B34E2FF4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D23048B"/>
    <w:multiLevelType w:val="hybridMultilevel"/>
    <w:tmpl w:val="5886A256"/>
    <w:lvl w:ilvl="0" w:tplc="BFD83FC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36FC9E">
      <w:start w:val="1"/>
      <w:numFmt w:val="lowerLetter"/>
      <w:pStyle w:val="Answer"/>
      <w:lvlText w:val="%2."/>
      <w:lvlJc w:val="left"/>
      <w:pPr>
        <w:tabs>
          <w:tab w:val="num" w:pos="644"/>
        </w:tabs>
        <w:ind w:left="644" w:hanging="360"/>
      </w:pPr>
      <w:rPr>
        <w:rFonts w:asciiTheme="minorHAnsi" w:eastAsia="Century Gothic" w:hAnsiTheme="minorHAnsi" w:cs="Arial"/>
      </w:rPr>
    </w:lvl>
    <w:lvl w:ilvl="2" w:tplc="C2D4F34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"/>
  </w:num>
  <w:num w:numId="3">
    <w:abstractNumId w:val="22"/>
  </w:num>
  <w:num w:numId="4">
    <w:abstractNumId w:val="21"/>
  </w:num>
  <w:num w:numId="5">
    <w:abstractNumId w:val="8"/>
  </w:num>
  <w:num w:numId="6">
    <w:abstractNumId w:val="19"/>
  </w:num>
  <w:num w:numId="7">
    <w:abstractNumId w:val="7"/>
  </w:num>
  <w:num w:numId="8">
    <w:abstractNumId w:val="9"/>
  </w:num>
  <w:num w:numId="9">
    <w:abstractNumId w:val="0"/>
  </w:num>
  <w:num w:numId="10">
    <w:abstractNumId w:val="11"/>
  </w:num>
  <w:num w:numId="11">
    <w:abstractNumId w:val="15"/>
  </w:num>
  <w:num w:numId="12">
    <w:abstractNumId w:val="16"/>
  </w:num>
  <w:num w:numId="13">
    <w:abstractNumId w:val="4"/>
  </w:num>
  <w:num w:numId="14">
    <w:abstractNumId w:val="18"/>
  </w:num>
  <w:num w:numId="15">
    <w:abstractNumId w:val="12"/>
  </w:num>
  <w:num w:numId="16">
    <w:abstractNumId w:val="22"/>
    <w:lvlOverride w:ilvl="0">
      <w:startOverride w:val="1"/>
    </w:lvlOverride>
  </w:num>
  <w:num w:numId="17">
    <w:abstractNumId w:val="3"/>
  </w:num>
  <w:num w:numId="18">
    <w:abstractNumId w:val="6"/>
  </w:num>
  <w:num w:numId="19">
    <w:abstractNumId w:val="14"/>
  </w:num>
  <w:num w:numId="20">
    <w:abstractNumId w:val="10"/>
  </w:num>
  <w:num w:numId="21">
    <w:abstractNumId w:val="13"/>
  </w:num>
  <w:num w:numId="22">
    <w:abstractNumId w:val="5"/>
  </w:num>
  <w:num w:numId="23">
    <w:abstractNumId w:val="22"/>
    <w:lvlOverride w:ilvl="0">
      <w:startOverride w:val="1"/>
    </w:lvlOverride>
  </w:num>
  <w:num w:numId="24">
    <w:abstractNumId w:val="1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86"/>
    <w:rsid w:val="00000740"/>
    <w:rsid w:val="00055A99"/>
    <w:rsid w:val="0007495C"/>
    <w:rsid w:val="0008467A"/>
    <w:rsid w:val="000B04D4"/>
    <w:rsid w:val="000E547E"/>
    <w:rsid w:val="001139C4"/>
    <w:rsid w:val="00116C1C"/>
    <w:rsid w:val="00165434"/>
    <w:rsid w:val="0016738F"/>
    <w:rsid w:val="00177F7B"/>
    <w:rsid w:val="001A7A09"/>
    <w:rsid w:val="001D261A"/>
    <w:rsid w:val="001E5BBE"/>
    <w:rsid w:val="00214061"/>
    <w:rsid w:val="00225536"/>
    <w:rsid w:val="00251844"/>
    <w:rsid w:val="002546E1"/>
    <w:rsid w:val="00255410"/>
    <w:rsid w:val="00286ADB"/>
    <w:rsid w:val="00296386"/>
    <w:rsid w:val="00306C19"/>
    <w:rsid w:val="003178D0"/>
    <w:rsid w:val="00320E7E"/>
    <w:rsid w:val="00351632"/>
    <w:rsid w:val="00384884"/>
    <w:rsid w:val="003B5DEC"/>
    <w:rsid w:val="003D29D5"/>
    <w:rsid w:val="003E379A"/>
    <w:rsid w:val="00403976"/>
    <w:rsid w:val="00443934"/>
    <w:rsid w:val="00484A27"/>
    <w:rsid w:val="004A5E2F"/>
    <w:rsid w:val="004B4B79"/>
    <w:rsid w:val="004E3B8C"/>
    <w:rsid w:val="0050210C"/>
    <w:rsid w:val="005035DB"/>
    <w:rsid w:val="0050477D"/>
    <w:rsid w:val="00506527"/>
    <w:rsid w:val="00506893"/>
    <w:rsid w:val="005136CC"/>
    <w:rsid w:val="00556EC0"/>
    <w:rsid w:val="00562336"/>
    <w:rsid w:val="00570D2F"/>
    <w:rsid w:val="0057276B"/>
    <w:rsid w:val="005B07CF"/>
    <w:rsid w:val="005C1278"/>
    <w:rsid w:val="006038E3"/>
    <w:rsid w:val="0061635A"/>
    <w:rsid w:val="006402D5"/>
    <w:rsid w:val="006545D0"/>
    <w:rsid w:val="00662B76"/>
    <w:rsid w:val="006B51F2"/>
    <w:rsid w:val="006C612E"/>
    <w:rsid w:val="006E375E"/>
    <w:rsid w:val="007704EB"/>
    <w:rsid w:val="007732A6"/>
    <w:rsid w:val="007A150C"/>
    <w:rsid w:val="007A1792"/>
    <w:rsid w:val="008052D5"/>
    <w:rsid w:val="00820174"/>
    <w:rsid w:val="008443C8"/>
    <w:rsid w:val="00862AEB"/>
    <w:rsid w:val="00870A77"/>
    <w:rsid w:val="008753C9"/>
    <w:rsid w:val="0093202E"/>
    <w:rsid w:val="00934857"/>
    <w:rsid w:val="009631D3"/>
    <w:rsid w:val="009671C7"/>
    <w:rsid w:val="00981619"/>
    <w:rsid w:val="009A0402"/>
    <w:rsid w:val="009B779A"/>
    <w:rsid w:val="009F04C4"/>
    <w:rsid w:val="00A47CC3"/>
    <w:rsid w:val="00A617A8"/>
    <w:rsid w:val="00A97496"/>
    <w:rsid w:val="00AA580B"/>
    <w:rsid w:val="00AF7619"/>
    <w:rsid w:val="00B05EC0"/>
    <w:rsid w:val="00B2325F"/>
    <w:rsid w:val="00B33FBF"/>
    <w:rsid w:val="00B53F24"/>
    <w:rsid w:val="00B5532F"/>
    <w:rsid w:val="00B667B8"/>
    <w:rsid w:val="00B90BB0"/>
    <w:rsid w:val="00BC5314"/>
    <w:rsid w:val="00BF68F1"/>
    <w:rsid w:val="00C52BFA"/>
    <w:rsid w:val="00C7609F"/>
    <w:rsid w:val="00CA14FB"/>
    <w:rsid w:val="00CB14A0"/>
    <w:rsid w:val="00CB6B09"/>
    <w:rsid w:val="00D24723"/>
    <w:rsid w:val="00D3318B"/>
    <w:rsid w:val="00D63F86"/>
    <w:rsid w:val="00D7743C"/>
    <w:rsid w:val="00D8007B"/>
    <w:rsid w:val="00D86E8A"/>
    <w:rsid w:val="00DF03BC"/>
    <w:rsid w:val="00E057E8"/>
    <w:rsid w:val="00E43680"/>
    <w:rsid w:val="00E62B6B"/>
    <w:rsid w:val="00EA31E4"/>
    <w:rsid w:val="00ED01D6"/>
    <w:rsid w:val="00EF6D30"/>
    <w:rsid w:val="00F14524"/>
    <w:rsid w:val="00F17BCD"/>
    <w:rsid w:val="00F24F82"/>
    <w:rsid w:val="00F25240"/>
    <w:rsid w:val="00F31050"/>
    <w:rsid w:val="00F32998"/>
    <w:rsid w:val="00F36FD4"/>
    <w:rsid w:val="00F43FEA"/>
    <w:rsid w:val="00F51CD5"/>
    <w:rsid w:val="00F5464A"/>
    <w:rsid w:val="00F633FF"/>
    <w:rsid w:val="00FA22CE"/>
    <w:rsid w:val="00FA6524"/>
    <w:rsid w:val="00FB16FD"/>
    <w:rsid w:val="00FD0F8C"/>
    <w:rsid w:val="00F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05F92"/>
  <w15:docId w15:val="{8AA54E89-FEFC-4586-A0D1-5A4D32F5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8F1"/>
    <w:pPr>
      <w:spacing w:line="312" w:lineRule="auto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25F"/>
    <w:pPr>
      <w:keepNext/>
      <w:keepLines/>
      <w:spacing w:before="120" w:after="360"/>
      <w:jc w:val="center"/>
      <w:outlineLvl w:val="0"/>
    </w:pPr>
    <w:rPr>
      <w:rFonts w:asciiTheme="majorHAnsi" w:eastAsia="Times New Roman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A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AE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5F"/>
    <w:rPr>
      <w:rFonts w:asciiTheme="majorHAnsi" w:eastAsia="Times New Roman" w:hAnsiTheme="majorHAns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5B0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07CF"/>
    <w:rPr>
      <w:color w:val="808080"/>
    </w:rPr>
  </w:style>
  <w:style w:type="paragraph" w:styleId="Footer">
    <w:name w:val="footer"/>
    <w:basedOn w:val="Normal"/>
    <w:qFormat/>
    <w:rsid w:val="00B2325F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2554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10"/>
  </w:style>
  <w:style w:type="paragraph" w:customStyle="1" w:styleId="Question">
    <w:name w:val="Question"/>
    <w:basedOn w:val="Normal"/>
    <w:qFormat/>
    <w:rsid w:val="00CB6B09"/>
    <w:pPr>
      <w:keepLines/>
      <w:numPr>
        <w:numId w:val="3"/>
      </w:numPr>
      <w:tabs>
        <w:tab w:val="clear" w:pos="720"/>
        <w:tab w:val="num" w:pos="36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CB6B09"/>
    <w:pPr>
      <w:keepLines/>
      <w:numPr>
        <w:ilvl w:val="1"/>
        <w:numId w:val="3"/>
      </w:numPr>
      <w:tabs>
        <w:tab w:val="clear" w:pos="644"/>
      </w:tabs>
      <w:spacing w:after="120"/>
      <w:ind w:left="1080"/>
    </w:pPr>
  </w:style>
  <w:style w:type="character" w:styleId="CommentReference">
    <w:name w:val="annotation reference"/>
    <w:basedOn w:val="DefaultParagraphFont"/>
    <w:uiPriority w:val="99"/>
    <w:semiHidden/>
    <w:unhideWhenUsed/>
    <w:rsid w:val="00286AD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57276B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57276B"/>
    <w:rPr>
      <w:b/>
      <w:bCs/>
    </w:rPr>
  </w:style>
  <w:style w:type="paragraph" w:styleId="Revision">
    <w:name w:val="Revision"/>
    <w:hidden/>
    <w:uiPriority w:val="99"/>
    <w:semiHidden/>
    <w:rsid w:val="00981619"/>
    <w:rPr>
      <w:szCs w:val="22"/>
    </w:rPr>
  </w:style>
  <w:style w:type="paragraph" w:customStyle="1" w:styleId="Instructions">
    <w:name w:val="Instructions"/>
    <w:basedOn w:val="Normal"/>
    <w:qFormat/>
    <w:rsid w:val="00BF68F1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  <w:style w:type="paragraph" w:styleId="ListParagraph">
    <w:name w:val="List Paragraph"/>
    <w:basedOn w:val="Normal"/>
    <w:uiPriority w:val="34"/>
    <w:qFormat/>
    <w:rsid w:val="002546E1"/>
    <w:pPr>
      <w:ind w:left="720"/>
      <w:contextualSpacing/>
    </w:pPr>
  </w:style>
  <w:style w:type="paragraph" w:customStyle="1" w:styleId="inline-formula-paragraph">
    <w:name w:val="inline-formula-paragraph"/>
    <w:basedOn w:val="Normal"/>
    <w:rsid w:val="005047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AU" w:eastAsia="en-AU"/>
    </w:rPr>
  </w:style>
  <w:style w:type="character" w:customStyle="1" w:styleId="inline-paragraph">
    <w:name w:val="inline-paragraph"/>
    <w:basedOn w:val="DefaultParagraphFont"/>
    <w:rsid w:val="0050477D"/>
  </w:style>
  <w:style w:type="character" w:customStyle="1" w:styleId="mord">
    <w:name w:val="mord"/>
    <w:basedOn w:val="DefaultParagraphFont"/>
    <w:rsid w:val="0050477D"/>
  </w:style>
  <w:style w:type="paragraph" w:styleId="NormalWeb">
    <w:name w:val="Normal (Web)"/>
    <w:basedOn w:val="Normal"/>
    <w:uiPriority w:val="99"/>
    <w:unhideWhenUsed/>
    <w:rsid w:val="005047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AU" w:eastAsia="en-AU"/>
    </w:rPr>
  </w:style>
  <w:style w:type="character" w:customStyle="1" w:styleId="mspace">
    <w:name w:val="mspace"/>
    <w:basedOn w:val="DefaultParagraphFont"/>
    <w:rsid w:val="0050477D"/>
  </w:style>
  <w:style w:type="character" w:customStyle="1" w:styleId="Heading5Char">
    <w:name w:val="Heading 5 Char"/>
    <w:basedOn w:val="DefaultParagraphFont"/>
    <w:link w:val="Heading5"/>
    <w:uiPriority w:val="9"/>
    <w:semiHidden/>
    <w:rsid w:val="00862AEB"/>
    <w:rPr>
      <w:rFonts w:asciiTheme="majorHAnsi" w:eastAsiaTheme="majorEastAsia" w:hAnsiTheme="majorHAnsi" w:cstheme="majorBidi"/>
      <w:color w:val="365F91" w:themeColor="accent1" w:themeShade="BF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AEB"/>
    <w:rPr>
      <w:rFonts w:asciiTheme="majorHAnsi" w:eastAsiaTheme="majorEastAsia" w:hAnsiTheme="majorHAnsi" w:cstheme="majorBidi"/>
      <w:i/>
      <w:iCs/>
      <w:color w:val="365F91" w:themeColor="accent1" w:themeShade="BF"/>
      <w:szCs w:val="22"/>
    </w:rPr>
  </w:style>
  <w:style w:type="paragraph" w:customStyle="1" w:styleId="fill">
    <w:name w:val="fill"/>
    <w:basedOn w:val="Normal"/>
    <w:rsid w:val="00556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semiHidden/>
    <w:unhideWhenUsed/>
    <w:rsid w:val="00443934"/>
    <w:rPr>
      <w:color w:val="0000FF"/>
      <w:u w:val="single"/>
    </w:rPr>
  </w:style>
  <w:style w:type="character" w:customStyle="1" w:styleId="mrel">
    <w:name w:val="mrel"/>
    <w:basedOn w:val="DefaultParagraphFont"/>
    <w:rsid w:val="00320E7E"/>
  </w:style>
  <w:style w:type="character" w:customStyle="1" w:styleId="mbin">
    <w:name w:val="mbin"/>
    <w:basedOn w:val="DefaultParagraphFont"/>
    <w:rsid w:val="00225536"/>
  </w:style>
  <w:style w:type="character" w:customStyle="1" w:styleId="vlist-s">
    <w:name w:val="vlist-s"/>
    <w:basedOn w:val="DefaultParagraphFont"/>
    <w:rsid w:val="00225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tf0280800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736509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2011-12-28T17:05:00+00:00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1404575</Value>
      <Value>1404576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Multiple-choice test or survey (3-answer)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TP102808004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F15F2-6951-47E6-AA04-1B45A446788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9B9AE2B-D7C1-4D47-A07C-898406ED44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5BF079-1441-4912-B5D4-C65A0A87B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7FE3E2-069D-4BE3-A447-2E90E8EFE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tf02808005_win32</Template>
  <TotalTime>1</TotalTime>
  <Pages>6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Multiple-choice test or survey (3-answer)</vt:lpstr>
    </vt:vector>
  </TitlesOfParts>
  <Company>Microsoft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(3-answer)</dc:title>
  <dc:subject/>
  <dc:creator>User</dc:creator>
  <cp:keywords/>
  <dc:description/>
  <cp:lastModifiedBy>Joseph D'cruz</cp:lastModifiedBy>
  <cp:revision>2</cp:revision>
  <cp:lastPrinted>2011-12-28T16:59:00Z</cp:lastPrinted>
  <dcterms:created xsi:type="dcterms:W3CDTF">2021-07-17T08:32:00Z</dcterms:created>
  <dcterms:modified xsi:type="dcterms:W3CDTF">2021-07-17T08:32:00Z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