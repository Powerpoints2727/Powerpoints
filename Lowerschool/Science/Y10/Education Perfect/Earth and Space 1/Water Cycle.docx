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40" w:rsidRDefault="00972334" w:rsidP="00F25240">
      <w:pPr>
        <w:pStyle w:val="Heading1"/>
      </w:pPr>
      <w:r>
        <w:t>Water Cycle</w:t>
      </w:r>
    </w:p>
    <w:tbl>
      <w:tblPr>
        <w:tblW w:w="249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6"/>
        <w:gridCol w:w="3632"/>
      </w:tblGrid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7A51B2">
              <w:t>Name</w:t>
            </w:r>
            <w:r>
              <w:t>:</w:t>
            </w:r>
          </w:p>
        </w:tc>
        <w:tc>
          <w:tcPr>
            <w:tcW w:w="3633" w:type="dxa"/>
            <w:tcBorders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Class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Period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  <w:tr w:rsidR="002546E1" w:rsidRPr="00A96382" w:rsidTr="002546E1">
        <w:trPr>
          <w:trHeight w:val="360"/>
        </w:trPr>
        <w:tc>
          <w:tcPr>
            <w:tcW w:w="1046" w:type="dxa"/>
            <w:vAlign w:val="bottom"/>
          </w:tcPr>
          <w:p w:rsidR="002546E1" w:rsidRPr="00A96382" w:rsidRDefault="002546E1" w:rsidP="00B2325F">
            <w:r w:rsidRPr="00A96382">
              <w:t>Date</w:t>
            </w:r>
            <w:r>
              <w:t>: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46E1" w:rsidRPr="00A96382" w:rsidRDefault="002546E1" w:rsidP="00B2325F"/>
        </w:tc>
      </w:tr>
    </w:tbl>
    <w:p w:rsidR="00F25240" w:rsidRPr="00A96382" w:rsidRDefault="00296386" w:rsidP="00F25240">
      <w:pPr>
        <w:pStyle w:val="Instructions"/>
      </w:pPr>
      <w:r>
        <w:t xml:space="preserve">Carefully read each question and </w:t>
      </w:r>
      <w:r w:rsidR="002546E1">
        <w:t>then circle the letter of the correct answer.</w:t>
      </w:r>
    </w:p>
    <w:p w:rsidR="00562336" w:rsidRPr="00D3318B" w:rsidRDefault="00D3318B" w:rsidP="00D3318B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Recall </w:t>
      </w:r>
      <w:r w:rsidR="00972334">
        <w:rPr>
          <w:noProof/>
          <w:lang w:val="en-AU" w:eastAsia="en-AU"/>
        </w:rPr>
        <w:t>the main source of heat energy needed to power the water cycle by evaporating water.</w:t>
      </w:r>
    </w:p>
    <w:p w:rsidR="00972334" w:rsidRDefault="00972334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Burning fossil fuels</w:t>
      </w:r>
    </w:p>
    <w:p w:rsidR="00972334" w:rsidRDefault="00972334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Natural hot springs</w:t>
      </w:r>
    </w:p>
    <w:p w:rsidR="00972334" w:rsidRDefault="00972334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The Sun</w:t>
      </w:r>
    </w:p>
    <w:p w:rsidR="00D3318B" w:rsidRDefault="00972334" w:rsidP="00972334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Forest fires</w:t>
      </w:r>
    </w:p>
    <w:p w:rsidR="00D3318B" w:rsidRPr="00972334" w:rsidRDefault="00972334" w:rsidP="00972334">
      <w:pPr>
        <w:pStyle w:val="Question"/>
        <w:rPr>
          <w:noProof/>
          <w:lang w:val="en-AU" w:eastAsia="en-AU"/>
        </w:rPr>
      </w:pPr>
      <w:r w:rsidRPr="00972334">
        <w:rPr>
          <w:noProof/>
          <w:lang w:val="en-AU" w:eastAsia="en-AU"/>
        </w:rPr>
        <w:t>The Sun heats water stored in oceans and lakes which causes it to evaporate.</w:t>
      </w:r>
      <w:r>
        <w:rPr>
          <w:noProof/>
          <w:lang w:val="en-AU" w:eastAsia="en-AU"/>
        </w:rPr>
        <w:t xml:space="preserve"> </w:t>
      </w:r>
      <w:r w:rsidRPr="00972334">
        <w:rPr>
          <w:noProof/>
          <w:lang w:val="en-AU" w:eastAsia="en-AU"/>
        </w:rPr>
        <w:t>State whether this process produces steam or water vapour?</w:t>
      </w:r>
    </w:p>
    <w:p w:rsidR="00972334" w:rsidRDefault="00972334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Water vapour</w:t>
      </w:r>
    </w:p>
    <w:p w:rsidR="00972334" w:rsidRDefault="00972334" w:rsidP="00D3318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Neither</w:t>
      </w:r>
    </w:p>
    <w:p w:rsidR="00D3318B" w:rsidRDefault="00972334" w:rsidP="00972334">
      <w:pPr>
        <w:pStyle w:val="Answer"/>
        <w:rPr>
          <w:noProof/>
          <w:lang w:val="en-AU" w:eastAsia="en-AU"/>
        </w:rPr>
        <w:sectPr w:rsidR="00D3318B" w:rsidSect="00B90BB0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AU" w:eastAsia="en-AU"/>
        </w:rPr>
        <w:t>Steam</w:t>
      </w:r>
    </w:p>
    <w:p w:rsidR="00562336" w:rsidRDefault="00972334" w:rsidP="006C612E">
      <w:pPr>
        <w:pStyle w:val="Question"/>
        <w:rPr>
          <w:noProof/>
          <w:lang w:val="en-AU" w:eastAsia="en-AU"/>
        </w:rPr>
        <w:sectPr w:rsidR="00562336" w:rsidSect="00562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n-AU" w:eastAsia="en-AU"/>
        </w:rPr>
        <w:lastRenderedPageBreak/>
        <w:t>Name the state of water vapour.</w:t>
      </w:r>
    </w:p>
    <w:p w:rsidR="00972334" w:rsidRDefault="00972334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t>Gas</w:t>
      </w:r>
    </w:p>
    <w:p w:rsidR="00972334" w:rsidRDefault="00972334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Liquid</w:t>
      </w:r>
    </w:p>
    <w:p w:rsidR="00972334" w:rsidRDefault="00972334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Solid</w:t>
      </w:r>
    </w:p>
    <w:p w:rsidR="00972334" w:rsidRPr="00972334" w:rsidRDefault="00972334" w:rsidP="00972334">
      <w:pPr>
        <w:pStyle w:val="Question"/>
        <w:rPr>
          <w:lang w:val="en-AU" w:eastAsia="en-AU"/>
        </w:rPr>
      </w:pPr>
      <w:r w:rsidRPr="00972334">
        <w:rPr>
          <w:lang w:val="en-AU" w:eastAsia="en-AU"/>
        </w:rPr>
        <w:t>Recall what is formed when water vapour condenses.</w:t>
      </w:r>
    </w:p>
    <w:p w:rsidR="00972334" w:rsidRDefault="00972334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Clouds</w:t>
      </w:r>
    </w:p>
    <w:p w:rsidR="00972334" w:rsidRDefault="00972334" w:rsidP="00562336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Oceans</w:t>
      </w:r>
    </w:p>
    <w:p w:rsidR="007732A6" w:rsidRPr="00972334" w:rsidRDefault="00972334" w:rsidP="00972334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Steam</w:t>
      </w:r>
    </w:p>
    <w:p w:rsidR="006C612E" w:rsidRDefault="00972334" w:rsidP="00972334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t>Name the pocess that causes erosion.</w:t>
      </w:r>
    </w:p>
    <w:p w:rsidR="00972334" w:rsidRDefault="00972334" w:rsidP="006C612E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Runoff</w:t>
      </w:r>
    </w:p>
    <w:p w:rsidR="00972334" w:rsidRDefault="00972334" w:rsidP="006C612E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Infiltration</w:t>
      </w:r>
    </w:p>
    <w:p w:rsidR="00972334" w:rsidRDefault="00972334" w:rsidP="006C612E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Filtration</w:t>
      </w:r>
    </w:p>
    <w:p w:rsidR="006C612E" w:rsidRDefault="00972334" w:rsidP="00972334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Transpiration</w:t>
      </w:r>
    </w:p>
    <w:p w:rsidR="007704EB" w:rsidRPr="00972334" w:rsidRDefault="00972334" w:rsidP="00972334">
      <w:pPr>
        <w:pStyle w:val="Question"/>
        <w:rPr>
          <w:noProof/>
          <w:lang w:val="en-AU" w:eastAsia="en-AU"/>
        </w:rPr>
      </w:pPr>
      <w:r w:rsidRPr="00972334">
        <w:rPr>
          <w:noProof/>
          <w:lang w:val="en-AU" w:eastAsia="en-AU"/>
        </w:rPr>
        <w:t>Name the process of water being absorbed by the ground.</w:t>
      </w:r>
    </w:p>
    <w:p w:rsidR="00972334" w:rsidRDefault="00972334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Precipitation</w:t>
      </w:r>
    </w:p>
    <w:p w:rsidR="00972334" w:rsidRDefault="00972334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Infiltration</w:t>
      </w:r>
    </w:p>
    <w:p w:rsidR="00972334" w:rsidRDefault="00972334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Runoff</w:t>
      </w:r>
    </w:p>
    <w:p w:rsidR="007704EB" w:rsidRPr="00972334" w:rsidRDefault="00972334" w:rsidP="00972334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Evaporation</w:t>
      </w:r>
    </w:p>
    <w:p w:rsidR="007732A6" w:rsidRPr="00AF39D0" w:rsidRDefault="00AF39D0" w:rsidP="00AF39D0">
      <w:pPr>
        <w:pStyle w:val="Question"/>
        <w:rPr>
          <w:noProof/>
          <w:lang w:val="en-AU" w:eastAsia="en-AU"/>
        </w:rPr>
      </w:pPr>
      <w:r w:rsidRPr="00AF39D0">
        <w:rPr>
          <w:noProof/>
          <w:lang w:val="en-AU" w:eastAsia="en-AU"/>
        </w:rPr>
        <w:t>Name the process of gaseous water cooling to form a liquid.</w:t>
      </w:r>
    </w:p>
    <w:p w:rsidR="00AF39D0" w:rsidRDefault="00AF39D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Transpiration</w:t>
      </w:r>
    </w:p>
    <w:p w:rsidR="00AF39D0" w:rsidRDefault="00AF39D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Evaporation</w:t>
      </w:r>
    </w:p>
    <w:p w:rsidR="00AF39D0" w:rsidRDefault="00AF39D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Precipitation</w:t>
      </w:r>
    </w:p>
    <w:p w:rsidR="00CB14A0" w:rsidRDefault="00AF39D0" w:rsidP="00AF39D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Condensation</w:t>
      </w:r>
    </w:p>
    <w:p w:rsidR="00AF39D0" w:rsidRPr="00AF39D0" w:rsidRDefault="00AF39D0" w:rsidP="00AF39D0">
      <w:pPr>
        <w:pStyle w:val="Question"/>
        <w:rPr>
          <w:noProof/>
          <w:lang w:val="en-AU" w:eastAsia="en-AU"/>
        </w:rPr>
      </w:pPr>
      <w:r w:rsidRPr="00AF39D0">
        <w:rPr>
          <w:noProof/>
          <w:lang w:val="en-AU" w:eastAsia="en-AU"/>
        </w:rPr>
        <w:t>Name the process involves water falling from clouds to the Earth in either solid or liquid form.</w:t>
      </w:r>
    </w:p>
    <w:p w:rsidR="00AF39D0" w:rsidRDefault="00AF39D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Precipitation</w:t>
      </w:r>
    </w:p>
    <w:p w:rsidR="00AF39D0" w:rsidRDefault="00AF39D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Condensation</w:t>
      </w:r>
    </w:p>
    <w:p w:rsidR="00AF39D0" w:rsidRDefault="00AF39D0" w:rsidP="00CB14A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Transpiration</w:t>
      </w:r>
    </w:p>
    <w:p w:rsidR="007704EB" w:rsidRDefault="00AF39D0" w:rsidP="00AF39D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Evaporation</w:t>
      </w:r>
    </w:p>
    <w:p w:rsidR="007704EB" w:rsidRPr="00AF39D0" w:rsidRDefault="00AF39D0" w:rsidP="00AF39D0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9D958CC" wp14:editId="52307555">
            <wp:simplePos x="0" y="0"/>
            <wp:positionH relativeFrom="column">
              <wp:posOffset>4347713</wp:posOffset>
            </wp:positionH>
            <wp:positionV relativeFrom="paragraph">
              <wp:posOffset>554834</wp:posOffset>
            </wp:positionV>
            <wp:extent cx="1490345" cy="1413510"/>
            <wp:effectExtent l="0" t="0" r="0" b="0"/>
            <wp:wrapTight wrapText="bothSides">
              <wp:wrapPolygon edited="0">
                <wp:start x="4694" y="0"/>
                <wp:lineTo x="1104" y="873"/>
                <wp:lineTo x="828" y="2329"/>
                <wp:lineTo x="3313" y="4658"/>
                <wp:lineTo x="552" y="6113"/>
                <wp:lineTo x="552" y="8151"/>
                <wp:lineTo x="1933" y="9315"/>
                <wp:lineTo x="1657" y="10189"/>
                <wp:lineTo x="1933" y="13682"/>
                <wp:lineTo x="0" y="18340"/>
                <wp:lineTo x="0" y="18922"/>
                <wp:lineTo x="828" y="21251"/>
                <wp:lineTo x="7731" y="21251"/>
                <wp:lineTo x="21259" y="20377"/>
                <wp:lineTo x="21259" y="18340"/>
                <wp:lineTo x="18222" y="13973"/>
                <wp:lineTo x="19051" y="10480"/>
                <wp:lineTo x="18222" y="9315"/>
                <wp:lineTo x="19603" y="4658"/>
                <wp:lineTo x="21259" y="4075"/>
                <wp:lineTo x="20983" y="582"/>
                <wp:lineTo x="7731" y="0"/>
                <wp:lineTo x="4694" y="0"/>
              </wp:wrapPolygon>
            </wp:wrapTight>
            <wp:docPr id="7" name="Picture 7" descr="https://www.educationperfect.com/media/content/English%20&amp;%20Literature/1589171573.463891g/1589171573408-993338146472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educationperfect.com/media/content/English%20&amp;%20Literature/1589171573.463891g/1589171573408-99333814647207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9D0">
        <w:rPr>
          <w:noProof/>
          <w:lang w:val="en-AU" w:eastAsia="en-AU"/>
        </w:rPr>
        <w:t>State which of the following options is NOT a way in which humans influence the water cycle?</w:t>
      </w:r>
    </w:p>
    <w:p w:rsidR="00AF39D0" w:rsidRDefault="00AF39D0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Burning fossil fuels</w:t>
      </w:r>
    </w:p>
    <w:p w:rsidR="00AF39D0" w:rsidRDefault="00AF39D0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Deforestation</w:t>
      </w:r>
    </w:p>
    <w:p w:rsidR="00AF39D0" w:rsidRDefault="00AF39D0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Tracking the weather systems</w:t>
      </w:r>
    </w:p>
    <w:p w:rsidR="00AF39D0" w:rsidRDefault="00AF39D0" w:rsidP="00AF39D0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Pollution</w:t>
      </w:r>
    </w:p>
    <w:p w:rsidR="00AF39D0" w:rsidRPr="00AF39D0" w:rsidRDefault="00AF39D0" w:rsidP="00AF39D0">
      <w:pPr>
        <w:pStyle w:val="Question"/>
        <w:rPr>
          <w:noProof/>
          <w:lang w:val="en-AU" w:eastAsia="en-AU"/>
        </w:rPr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0288" behindDoc="1" locked="0" layoutInCell="1" allowOverlap="1" wp14:anchorId="38728A40" wp14:editId="1D2E9830">
            <wp:simplePos x="0" y="0"/>
            <wp:positionH relativeFrom="column">
              <wp:posOffset>3720872</wp:posOffset>
            </wp:positionH>
            <wp:positionV relativeFrom="paragraph">
              <wp:posOffset>8482</wp:posOffset>
            </wp:positionV>
            <wp:extent cx="1808480" cy="1354455"/>
            <wp:effectExtent l="0" t="0" r="1270" b="0"/>
            <wp:wrapTight wrapText="bothSides">
              <wp:wrapPolygon edited="0">
                <wp:start x="0" y="0"/>
                <wp:lineTo x="0" y="21266"/>
                <wp:lineTo x="21388" y="21266"/>
                <wp:lineTo x="21388" y="0"/>
                <wp:lineTo x="0" y="0"/>
              </wp:wrapPolygon>
            </wp:wrapTight>
            <wp:docPr id="8" name="Picture 8" descr="https://www.educationperfect.com/media/content/Science/1418867800.319331g/1418867787034-1701778972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ducationperfect.com/media/content/Science/1418867800.319331g/1418867787034-1701778972-4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9D0">
        <w:rPr>
          <w:noProof/>
          <w:lang w:val="en-AU" w:eastAsia="en-AU"/>
        </w:rPr>
        <w:t>Recall what deforestation can lead to.</w:t>
      </w:r>
    </w:p>
    <w:p w:rsidR="00AF39D0" w:rsidRDefault="00AF39D0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Decreased humidity</w:t>
      </w:r>
    </w:p>
    <w:p w:rsidR="00AF39D0" w:rsidRDefault="00AF39D0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High water leveles in dams</w:t>
      </w:r>
    </w:p>
    <w:p w:rsidR="00AF39D0" w:rsidRDefault="00AF39D0" w:rsidP="007704EB">
      <w:pPr>
        <w:pStyle w:val="Answer"/>
        <w:rPr>
          <w:noProof/>
          <w:lang w:val="en-AU" w:eastAsia="en-AU"/>
        </w:rPr>
      </w:pPr>
      <w:r>
        <w:rPr>
          <w:noProof/>
          <w:lang w:val="en-AU" w:eastAsia="en-AU"/>
        </w:rPr>
        <w:t>Increased rain</w:t>
      </w:r>
    </w:p>
    <w:p w:rsidR="00CB14A0" w:rsidRPr="00AF39D0" w:rsidRDefault="00AF39D0" w:rsidP="00AF39D0">
      <w:pPr>
        <w:pStyle w:val="Answer"/>
      </w:pPr>
      <w:r>
        <w:rPr>
          <w:noProof/>
          <w:lang w:val="en-AU" w:eastAsia="en-AU"/>
        </w:rPr>
        <w:t>Increased humidity</w:t>
      </w:r>
    </w:p>
    <w:p w:rsidR="00AF39D0" w:rsidRDefault="00AF39D0" w:rsidP="00AF39D0">
      <w:pPr>
        <w:pStyle w:val="Question"/>
      </w:pPr>
      <w:r>
        <w:t>State what decreased humidity can lead to.</w:t>
      </w:r>
    </w:p>
    <w:p w:rsidR="00AF39D0" w:rsidRDefault="00AF39D0" w:rsidP="00AF39D0">
      <w:pPr>
        <w:pStyle w:val="Answer"/>
      </w:pPr>
      <w:r>
        <w:t>Increased atmospheric water vapour</w:t>
      </w:r>
    </w:p>
    <w:p w:rsidR="00AF39D0" w:rsidRDefault="00AF39D0" w:rsidP="00AF39D0">
      <w:pPr>
        <w:pStyle w:val="Answer"/>
      </w:pPr>
      <w:r>
        <w:t>Increased water stored in dams</w:t>
      </w:r>
    </w:p>
    <w:p w:rsidR="00AF39D0" w:rsidRDefault="00AF39D0" w:rsidP="00AF39D0">
      <w:pPr>
        <w:pStyle w:val="Answer"/>
      </w:pPr>
      <w:r>
        <w:t>Decreased rainfall</w:t>
      </w:r>
    </w:p>
    <w:p w:rsidR="00AF39D0" w:rsidRDefault="00AF39D0" w:rsidP="00AF39D0">
      <w:pPr>
        <w:pStyle w:val="Answer"/>
      </w:pPr>
      <w:r>
        <w:t>Increased rainfall</w:t>
      </w:r>
    </w:p>
    <w:p w:rsidR="00AF39D0" w:rsidRDefault="00AF39D0" w:rsidP="00AF39D0">
      <w:pPr>
        <w:pStyle w:val="Question"/>
      </w:pPr>
      <w:r w:rsidRPr="00AF39D0">
        <w:t>Clarify how pollution is affecting our usable freshwater supply.</w:t>
      </w:r>
    </w:p>
    <w:p w:rsidR="00AF39D0" w:rsidRDefault="00AF39D0" w:rsidP="00AF39D0">
      <w:pPr>
        <w:pStyle w:val="Answer"/>
      </w:pPr>
      <w:r>
        <w:t>It is not affecting freshwater, only saltwater</w:t>
      </w:r>
    </w:p>
    <w:p w:rsidR="00AF39D0" w:rsidRDefault="00AF39D0" w:rsidP="00AF39D0">
      <w:pPr>
        <w:pStyle w:val="Answer"/>
      </w:pPr>
      <w:r>
        <w:t>Not changing it, as more freshwater is being formed in the atmosphere</w:t>
      </w:r>
    </w:p>
    <w:p w:rsidR="00AF39D0" w:rsidRDefault="00AF39D0" w:rsidP="00AF39D0">
      <w:pPr>
        <w:pStyle w:val="Answer"/>
      </w:pPr>
      <w:r>
        <w:t>It is decreasing the freshwater supply.</w:t>
      </w:r>
    </w:p>
    <w:p w:rsidR="00AF39D0" w:rsidRDefault="00AF39D0" w:rsidP="00AF39D0">
      <w:pPr>
        <w:pStyle w:val="Question"/>
        <w:numPr>
          <w:ilvl w:val="0"/>
          <w:numId w:val="0"/>
        </w:numPr>
        <w:ind w:left="360"/>
      </w:pPr>
    </w:p>
    <w:p w:rsidR="00CB14A0" w:rsidRDefault="00CB14A0" w:rsidP="00CB14A0">
      <w:pPr>
        <w:pStyle w:val="Instructions"/>
      </w:pPr>
      <w:r>
        <w:t>Select the correct words to fill in the spaces below.</w:t>
      </w:r>
    </w:p>
    <w:p w:rsidR="005C1278" w:rsidRDefault="00D42619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b/>
          <w:noProof/>
          <w:lang w:val="en-AU" w:eastAsia="en-AU"/>
        </w:rPr>
        <w:t>l</w:t>
      </w:r>
      <w:r w:rsidR="00AF39D0">
        <w:rPr>
          <w:b/>
          <w:noProof/>
          <w:lang w:val="en-AU" w:eastAsia="en-AU"/>
        </w:rPr>
        <w:t>oses</w:t>
      </w:r>
      <w:r w:rsidR="00AF39D0">
        <w:rPr>
          <w:b/>
          <w:noProof/>
          <w:lang w:val="en-AU" w:eastAsia="en-AU"/>
        </w:rPr>
        <w:tab/>
      </w:r>
      <w:r w:rsidR="00AF39D0">
        <w:rPr>
          <w:b/>
          <w:noProof/>
          <w:lang w:val="en-AU" w:eastAsia="en-AU"/>
        </w:rPr>
        <w:tab/>
        <w:t>evaporates</w:t>
      </w:r>
      <w:r w:rsidR="00AF39D0">
        <w:rPr>
          <w:b/>
          <w:noProof/>
          <w:lang w:val="en-AU" w:eastAsia="en-AU"/>
        </w:rPr>
        <w:tab/>
      </w:r>
      <w:r w:rsidR="00AF39D0">
        <w:rPr>
          <w:b/>
          <w:noProof/>
          <w:lang w:val="en-AU" w:eastAsia="en-AU"/>
        </w:rPr>
        <w:tab/>
        <w:t>condenses</w:t>
      </w:r>
      <w:r w:rsidR="00AF39D0">
        <w:rPr>
          <w:b/>
          <w:noProof/>
          <w:lang w:val="en-AU" w:eastAsia="en-AU"/>
        </w:rPr>
        <w:tab/>
      </w:r>
      <w:r w:rsidR="00AF39D0">
        <w:rPr>
          <w:b/>
          <w:noProof/>
          <w:lang w:val="en-AU" w:eastAsia="en-AU"/>
        </w:rPr>
        <w:tab/>
        <w:t>ocean</w:t>
      </w:r>
      <w:r w:rsidR="00AF39D0">
        <w:rPr>
          <w:b/>
          <w:noProof/>
          <w:lang w:val="en-AU" w:eastAsia="en-AU"/>
        </w:rPr>
        <w:tab/>
      </w:r>
      <w:r w:rsidR="00AF39D0">
        <w:rPr>
          <w:b/>
          <w:noProof/>
          <w:lang w:val="en-AU" w:eastAsia="en-AU"/>
        </w:rPr>
        <w:tab/>
        <w:t>gains</w:t>
      </w:r>
    </w:p>
    <w:p w:rsidR="007704EB" w:rsidRDefault="007704EB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7704EB" w:rsidRDefault="00AF39D0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Water in the ______________ is heated by the sun. It ___________ and forms water vapour.</w:t>
      </w:r>
    </w:p>
    <w:p w:rsidR="00AF39D0" w:rsidRDefault="00AF39D0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Clouds form when water vapour condenses. This happens because the water vapour _____________ heat energy as it rises.</w:t>
      </w:r>
    </w:p>
    <w:p w:rsidR="005C1278" w:rsidRDefault="005C1278" w:rsidP="00CB14A0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5C1278" w:rsidRDefault="00D42619" w:rsidP="00CB14A0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>
        <w:rPr>
          <w:b/>
          <w:noProof/>
          <w:lang w:val="en-AU" w:eastAsia="en-AU"/>
        </w:rPr>
        <w:t>quickly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evaporate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puddle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ocean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rain</w:t>
      </w:r>
    </w:p>
    <w:p w:rsidR="005C1278" w:rsidRDefault="005C1278" w:rsidP="00CB14A0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</w:p>
    <w:p w:rsidR="00F32998" w:rsidRDefault="00D42619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When water precipitates as _____________  it either soaks into the ground or falls into a lake, river or ocean. If it falls into an ____________ it could take a very long time to ____________, but it falls into a ____________ it could evaporate very _____________. </w:t>
      </w:r>
    </w:p>
    <w:p w:rsidR="000909AA" w:rsidRDefault="00BA545A" w:rsidP="00BA545A">
      <w:pPr>
        <w:pStyle w:val="Answer"/>
        <w:numPr>
          <w:ilvl w:val="0"/>
          <w:numId w:val="0"/>
        </w:numPr>
        <w:jc w:val="center"/>
        <w:rPr>
          <w:noProof/>
          <w:lang w:val="en-AU" w:eastAsia="en-AU"/>
        </w:rPr>
      </w:pPr>
      <w:r>
        <w:rPr>
          <w:b/>
          <w:noProof/>
          <w:lang w:val="en-AU" w:eastAsia="en-AU"/>
        </w:rPr>
        <w:lastRenderedPageBreak/>
        <w:t xml:space="preserve">infiltration 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flows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runoff</w:t>
      </w:r>
    </w:p>
    <w:p w:rsidR="000909AA" w:rsidRDefault="000909AA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BA545A" w:rsidRDefault="00BA545A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_______________ occurs when waater is absorbed by the soil.</w:t>
      </w:r>
    </w:p>
    <w:p w:rsidR="00BA545A" w:rsidRDefault="00BA545A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>_______________ occurs when water ______________ across the ground into a lake, river or ocean.</w:t>
      </w:r>
    </w:p>
    <w:p w:rsidR="00BA545A" w:rsidRDefault="00BA545A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BA545A" w:rsidRDefault="00BA545A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</w:p>
    <w:p w:rsidR="00BA545A" w:rsidRDefault="00BA545A" w:rsidP="000909AA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  <w:r>
        <w:rPr>
          <w:b/>
          <w:noProof/>
          <w:lang w:val="en-AU" w:eastAsia="en-AU"/>
        </w:rPr>
        <w:t xml:space="preserve">Flowers 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steam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water vapour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transpiration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 xml:space="preserve">roots 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infiltration</w:t>
      </w:r>
      <w:r>
        <w:rPr>
          <w:b/>
          <w:noProof/>
          <w:lang w:val="en-AU" w:eastAsia="en-AU"/>
        </w:rPr>
        <w:tab/>
      </w:r>
      <w:r>
        <w:rPr>
          <w:b/>
          <w:noProof/>
          <w:lang w:val="en-AU" w:eastAsia="en-AU"/>
        </w:rPr>
        <w:tab/>
        <w:t>leaves</w:t>
      </w:r>
    </w:p>
    <w:p w:rsidR="00BA545A" w:rsidRDefault="00BA545A" w:rsidP="000909AA">
      <w:pPr>
        <w:pStyle w:val="Answer"/>
        <w:numPr>
          <w:ilvl w:val="0"/>
          <w:numId w:val="0"/>
        </w:numPr>
        <w:rPr>
          <w:b/>
          <w:noProof/>
          <w:lang w:val="en-AU" w:eastAsia="en-AU"/>
        </w:rPr>
      </w:pPr>
    </w:p>
    <w:p w:rsidR="00BA545A" w:rsidRDefault="00BA545A" w:rsidP="000909AA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Water is returned to the water cycle after it is absorbed by soil into the ______________ of a plant, it then travels through the plant and escapes through the ______________ of the plant as _____________. </w:t>
      </w:r>
    </w:p>
    <w:p w:rsidR="00F32998" w:rsidRPr="00F32998" w:rsidRDefault="00BA545A" w:rsidP="00F32998">
      <w:pPr>
        <w:pStyle w:val="Answer"/>
        <w:numPr>
          <w:ilvl w:val="0"/>
          <w:numId w:val="0"/>
        </w:numPr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This is called ______________. </w:t>
      </w:r>
    </w:p>
    <w:p w:rsidR="002546E1" w:rsidRDefault="002546E1" w:rsidP="002546E1">
      <w:pPr>
        <w:pStyle w:val="Instructions"/>
      </w:pPr>
      <w:r>
        <w:t>Short Answer</w:t>
      </w:r>
    </w:p>
    <w:p w:rsidR="002546E1" w:rsidRDefault="002546E1" w:rsidP="002546E1"/>
    <w:p w:rsidR="00BA545A" w:rsidRPr="00BA545A" w:rsidRDefault="00BA545A" w:rsidP="00BA545A">
      <w:pPr>
        <w:pStyle w:val="ListParagraph"/>
        <w:numPr>
          <w:ilvl w:val="0"/>
          <w:numId w:val="25"/>
        </w:numPr>
        <w:rPr>
          <w:rFonts w:eastAsia="Times New Roman"/>
          <w:noProof/>
          <w:szCs w:val="24"/>
        </w:rPr>
      </w:pPr>
      <w:r w:rsidRPr="00BA545A">
        <w:rPr>
          <w:rFonts w:eastAsia="Times New Roman"/>
          <w:noProof/>
          <w:szCs w:val="24"/>
        </w:rPr>
        <w:t>Imagine you are living on top of a mountain. As the season changes from winter to spring the snow around your hut begins to melt.</w:t>
      </w:r>
    </w:p>
    <w:p w:rsidR="00BA545A" w:rsidRPr="00BA545A" w:rsidRDefault="00BA545A" w:rsidP="00BA545A">
      <w:pPr>
        <w:pStyle w:val="ListParagraph"/>
        <w:rPr>
          <w:rFonts w:eastAsia="Times New Roman"/>
          <w:noProof/>
          <w:szCs w:val="24"/>
        </w:rPr>
      </w:pPr>
      <w:r w:rsidRPr="00BA545A">
        <w:rPr>
          <w:rFonts w:eastAsia="Times New Roman"/>
          <w:noProof/>
          <w:szCs w:val="24"/>
        </w:rPr>
        <w:t>Interpret what is happening to the snow and propose the possible processes the water could go through before it reaches the Earth again.</w:t>
      </w:r>
    </w:p>
    <w:p w:rsidR="00F32998" w:rsidRPr="00BA545A" w:rsidRDefault="00BA545A" w:rsidP="00BA545A">
      <w:pPr>
        <w:pStyle w:val="ListParagraph"/>
        <w:rPr>
          <w:rFonts w:eastAsia="Times New Roman"/>
          <w:noProof/>
          <w:szCs w:val="24"/>
        </w:rPr>
      </w:pPr>
      <w:r w:rsidRPr="00BA545A">
        <w:rPr>
          <w:rFonts w:eastAsia="Times New Roman"/>
          <w:i/>
          <w:noProof/>
          <w:szCs w:val="24"/>
        </w:rPr>
        <w:t>Include the keywords evaporation, precipitation, condensation and absorbed in your answer.</w:t>
      </w:r>
    </w:p>
    <w:p w:rsidR="00F32998" w:rsidRDefault="00F32998" w:rsidP="00F32998">
      <w:pPr>
        <w:rPr>
          <w:rFonts w:eastAsia="Times New Roman"/>
          <w:noProof/>
          <w:szCs w:val="24"/>
        </w:rPr>
      </w:pPr>
    </w:p>
    <w:p w:rsidR="00F32998" w:rsidRDefault="00F32998" w:rsidP="00F32998">
      <w:pPr>
        <w:jc w:val="center"/>
        <w:rPr>
          <w:rFonts w:eastAsia="Times New Roman"/>
          <w:noProof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F32998" w:rsidRPr="00F32998" w:rsidRDefault="00F32998" w:rsidP="00F32998">
      <w:pPr>
        <w:rPr>
          <w:rFonts w:eastAsia="Times New Roman"/>
          <w:szCs w:val="24"/>
        </w:rPr>
      </w:pPr>
    </w:p>
    <w:p w:rsidR="00F32998" w:rsidRDefault="00F32998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Default="00BA545A" w:rsidP="00F32998">
      <w:pPr>
        <w:rPr>
          <w:rFonts w:eastAsia="Times New Roman"/>
          <w:szCs w:val="24"/>
        </w:rPr>
      </w:pPr>
    </w:p>
    <w:p w:rsidR="00BA545A" w:rsidRPr="00BA545A" w:rsidRDefault="00BA545A" w:rsidP="00BA545A">
      <w:pPr>
        <w:pStyle w:val="ListParagraph"/>
        <w:numPr>
          <w:ilvl w:val="0"/>
          <w:numId w:val="25"/>
        </w:numPr>
        <w:rPr>
          <w:rFonts w:eastAsia="Times New Roman"/>
          <w:szCs w:val="24"/>
        </w:rPr>
      </w:pPr>
      <w:r w:rsidRPr="00BA545A">
        <w:rPr>
          <w:rFonts w:eastAsia="Times New Roman"/>
          <w:szCs w:val="24"/>
        </w:rPr>
        <w:lastRenderedPageBreak/>
        <w:t>Imagine you live in a large city. Most of the land is covered by cement, tarmac or buildings. When it rains all the water that builds up in the gutters is transported by pipes to a nearby river. On the outskirts of the city there are several factories that burn fossil fuels.</w:t>
      </w:r>
    </w:p>
    <w:p w:rsidR="00F32998" w:rsidRPr="00BA545A" w:rsidRDefault="00BA545A" w:rsidP="00BA545A">
      <w:pPr>
        <w:ind w:left="720"/>
        <w:rPr>
          <w:rFonts w:eastAsia="Times New Roman"/>
          <w:szCs w:val="24"/>
        </w:rPr>
      </w:pPr>
      <w:r w:rsidRPr="00BA545A">
        <w:rPr>
          <w:rFonts w:eastAsia="Times New Roman"/>
          <w:szCs w:val="24"/>
        </w:rPr>
        <w:t>Extrapolate how the aspects of the city described above interrupt the water cycle.</w:t>
      </w:r>
      <w:r w:rsidRPr="00BA545A">
        <w:rPr>
          <w:rFonts w:eastAsia="Times New Roman"/>
          <w:szCs w:val="24"/>
        </w:rPr>
        <w:t xml:space="preserve"> </w:t>
      </w:r>
      <w:r w:rsidRPr="00BA545A">
        <w:rPr>
          <w:rFonts w:eastAsia="Times New Roman"/>
          <w:i/>
          <w:szCs w:val="24"/>
        </w:rPr>
        <w:t>Include the following keywords in your answer: evaporate, water vapour, flood, infiltrate and acid.</w:t>
      </w:r>
      <w:r w:rsidRPr="00BA545A">
        <w:rPr>
          <w:rFonts w:eastAsia="Times New Roman"/>
          <w:szCs w:val="24"/>
        </w:rPr>
        <w:t xml:space="preserve"> </w:t>
      </w:r>
    </w:p>
    <w:p w:rsidR="00F32998" w:rsidRDefault="00F32998" w:rsidP="00F32998">
      <w:pPr>
        <w:pStyle w:val="ListParagraph"/>
        <w:jc w:val="center"/>
        <w:rPr>
          <w:rFonts w:eastAsia="Times New Roman"/>
          <w:szCs w:val="24"/>
        </w:rPr>
      </w:pPr>
    </w:p>
    <w:p w:rsidR="00F36FD4" w:rsidRDefault="00F36FD4" w:rsidP="00F32998">
      <w:pPr>
        <w:pStyle w:val="ListParagraph"/>
        <w:jc w:val="center"/>
        <w:rPr>
          <w:rFonts w:eastAsia="Times New Roman"/>
          <w:szCs w:val="24"/>
        </w:rPr>
      </w:pPr>
    </w:p>
    <w:p w:rsidR="00F36FD4" w:rsidRDefault="00F36FD4" w:rsidP="00F32998">
      <w:pPr>
        <w:pStyle w:val="ListParagraph"/>
        <w:jc w:val="center"/>
        <w:rPr>
          <w:rFonts w:eastAsia="Times New Roman"/>
          <w:szCs w:val="24"/>
        </w:rPr>
      </w:pPr>
    </w:p>
    <w:p w:rsidR="00BA545A" w:rsidRDefault="00BA545A" w:rsidP="00F32998">
      <w:pPr>
        <w:pStyle w:val="ListParagraph"/>
        <w:jc w:val="center"/>
        <w:rPr>
          <w:rFonts w:eastAsia="Times New Roman"/>
          <w:szCs w:val="24"/>
        </w:rPr>
      </w:pPr>
    </w:p>
    <w:p w:rsidR="00BA545A" w:rsidRDefault="00BA545A" w:rsidP="00F32998">
      <w:pPr>
        <w:pStyle w:val="ListParagraph"/>
        <w:jc w:val="center"/>
        <w:rPr>
          <w:rFonts w:eastAsia="Times New Roman"/>
          <w:szCs w:val="24"/>
        </w:rPr>
      </w:pPr>
    </w:p>
    <w:p w:rsidR="00BA545A" w:rsidRDefault="00BA545A" w:rsidP="00F32998">
      <w:pPr>
        <w:pStyle w:val="ListParagraph"/>
        <w:jc w:val="center"/>
        <w:rPr>
          <w:rFonts w:eastAsia="Times New Roman"/>
          <w:szCs w:val="24"/>
        </w:rPr>
      </w:pPr>
      <w:bookmarkStart w:id="0" w:name="_GoBack"/>
      <w:bookmarkEnd w:id="0"/>
    </w:p>
    <w:sectPr w:rsidR="00BA545A" w:rsidSect="00562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EF5" w:rsidRDefault="00DF6EF5" w:rsidP="00255410">
      <w:pPr>
        <w:spacing w:line="240" w:lineRule="auto"/>
      </w:pPr>
      <w:r>
        <w:separator/>
      </w:r>
    </w:p>
  </w:endnote>
  <w:endnote w:type="continuationSeparator" w:id="0">
    <w:p w:rsidR="00DF6EF5" w:rsidRDefault="00DF6EF5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25F" w:rsidRDefault="00B2325F" w:rsidP="00CB6B09">
    <w:pPr>
      <w:jc w:val="right"/>
    </w:pPr>
    <w:r>
      <w:t xml:space="preserve">Page </w:t>
    </w:r>
    <w:r w:rsidR="00296386">
      <w:fldChar w:fldCharType="begin"/>
    </w:r>
    <w:r w:rsidR="00296386">
      <w:instrText xml:space="preserve"> PAGE   \* MERGEFORMAT </w:instrText>
    </w:r>
    <w:r w:rsidR="00296386">
      <w:fldChar w:fldCharType="separate"/>
    </w:r>
    <w:r w:rsidR="00BA545A">
      <w:rPr>
        <w:noProof/>
      </w:rPr>
      <w:t>5</w:t>
    </w:r>
    <w:r w:rsidR="0029638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EF5" w:rsidRDefault="00DF6EF5" w:rsidP="00255410">
      <w:pPr>
        <w:spacing w:line="240" w:lineRule="auto"/>
      </w:pPr>
      <w:r>
        <w:separator/>
      </w:r>
    </w:p>
  </w:footnote>
  <w:footnote w:type="continuationSeparator" w:id="0">
    <w:p w:rsidR="00DF6EF5" w:rsidRDefault="00DF6EF5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790"/>
    <w:multiLevelType w:val="hybridMultilevel"/>
    <w:tmpl w:val="302A1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CC"/>
    <w:multiLevelType w:val="hybridMultilevel"/>
    <w:tmpl w:val="38E410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AEE516E"/>
    <w:multiLevelType w:val="hybridMultilevel"/>
    <w:tmpl w:val="55704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A71BF"/>
    <w:multiLevelType w:val="hybridMultilevel"/>
    <w:tmpl w:val="92AC57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193F"/>
    <w:multiLevelType w:val="hybridMultilevel"/>
    <w:tmpl w:val="AFF6EC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6501"/>
    <w:multiLevelType w:val="hybridMultilevel"/>
    <w:tmpl w:val="54D28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6BB6"/>
    <w:multiLevelType w:val="hybridMultilevel"/>
    <w:tmpl w:val="3C3C16C0"/>
    <w:lvl w:ilvl="0" w:tplc="149CF5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05F8C"/>
    <w:multiLevelType w:val="hybridMultilevel"/>
    <w:tmpl w:val="7DE680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367FC"/>
    <w:multiLevelType w:val="hybridMultilevel"/>
    <w:tmpl w:val="2CF87C80"/>
    <w:lvl w:ilvl="0" w:tplc="96D04B54">
      <w:start w:val="1"/>
      <w:numFmt w:val="decimal"/>
      <w:lvlText w:val="%1."/>
      <w:lvlJc w:val="left"/>
      <w:pPr>
        <w:ind w:left="785" w:hanging="360"/>
      </w:pPr>
      <w:rPr>
        <w:rFonts w:hint="default"/>
        <w:color w:val="44444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49557D18"/>
    <w:multiLevelType w:val="hybridMultilevel"/>
    <w:tmpl w:val="74381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83798"/>
    <w:multiLevelType w:val="hybridMultilevel"/>
    <w:tmpl w:val="A086C6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02534"/>
    <w:multiLevelType w:val="hybridMultilevel"/>
    <w:tmpl w:val="22509D18"/>
    <w:lvl w:ilvl="0" w:tplc="73A862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52A1D"/>
    <w:multiLevelType w:val="hybridMultilevel"/>
    <w:tmpl w:val="9CAC06D8"/>
    <w:lvl w:ilvl="0" w:tplc="0228F22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44444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15FC9"/>
    <w:multiLevelType w:val="hybridMultilevel"/>
    <w:tmpl w:val="E52C74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70534"/>
    <w:multiLevelType w:val="hybridMultilevel"/>
    <w:tmpl w:val="87D472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D277C"/>
    <w:multiLevelType w:val="hybridMultilevel"/>
    <w:tmpl w:val="1E249494"/>
    <w:lvl w:ilvl="0" w:tplc="8918092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61CC1"/>
    <w:multiLevelType w:val="hybridMultilevel"/>
    <w:tmpl w:val="F9D405CA"/>
    <w:lvl w:ilvl="0" w:tplc="C088D92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70042764"/>
    <w:multiLevelType w:val="hybridMultilevel"/>
    <w:tmpl w:val="330A88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D23048B"/>
    <w:multiLevelType w:val="hybridMultilevel"/>
    <w:tmpl w:val="5886A256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36FC9E">
      <w:start w:val="1"/>
      <w:numFmt w:val="lowerLetter"/>
      <w:pStyle w:val="Answer"/>
      <w:lvlText w:val="%2."/>
      <w:lvlJc w:val="left"/>
      <w:pPr>
        <w:tabs>
          <w:tab w:val="num" w:pos="644"/>
        </w:tabs>
        <w:ind w:left="644" w:hanging="360"/>
      </w:pPr>
      <w:rPr>
        <w:rFonts w:asciiTheme="minorHAnsi" w:eastAsia="Century Gothic" w:hAnsiTheme="minorHAnsi" w:cs="Arial"/>
      </w:rPr>
    </w:lvl>
    <w:lvl w:ilvl="2" w:tplc="C2D4F34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2"/>
  </w:num>
  <w:num w:numId="4">
    <w:abstractNumId w:val="21"/>
  </w:num>
  <w:num w:numId="5">
    <w:abstractNumId w:val="8"/>
  </w:num>
  <w:num w:numId="6">
    <w:abstractNumId w:val="19"/>
  </w:num>
  <w:num w:numId="7">
    <w:abstractNumId w:val="7"/>
  </w:num>
  <w:num w:numId="8">
    <w:abstractNumId w:val="9"/>
  </w:num>
  <w:num w:numId="9">
    <w:abstractNumId w:val="0"/>
  </w:num>
  <w:num w:numId="10">
    <w:abstractNumId w:val="11"/>
  </w:num>
  <w:num w:numId="11">
    <w:abstractNumId w:val="15"/>
  </w:num>
  <w:num w:numId="12">
    <w:abstractNumId w:val="16"/>
  </w:num>
  <w:num w:numId="13">
    <w:abstractNumId w:val="4"/>
  </w:num>
  <w:num w:numId="14">
    <w:abstractNumId w:val="18"/>
  </w:num>
  <w:num w:numId="15">
    <w:abstractNumId w:val="12"/>
  </w:num>
  <w:num w:numId="16">
    <w:abstractNumId w:val="22"/>
    <w:lvlOverride w:ilvl="0">
      <w:startOverride w:val="1"/>
    </w:lvlOverride>
  </w:num>
  <w:num w:numId="17">
    <w:abstractNumId w:val="3"/>
  </w:num>
  <w:num w:numId="18">
    <w:abstractNumId w:val="6"/>
  </w:num>
  <w:num w:numId="19">
    <w:abstractNumId w:val="14"/>
  </w:num>
  <w:num w:numId="20">
    <w:abstractNumId w:val="10"/>
  </w:num>
  <w:num w:numId="21">
    <w:abstractNumId w:val="13"/>
  </w:num>
  <w:num w:numId="22">
    <w:abstractNumId w:val="5"/>
  </w:num>
  <w:num w:numId="23">
    <w:abstractNumId w:val="22"/>
    <w:lvlOverride w:ilvl="0">
      <w:startOverride w:val="1"/>
    </w:lvlOverride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86"/>
    <w:rsid w:val="00000740"/>
    <w:rsid w:val="00055A99"/>
    <w:rsid w:val="0007495C"/>
    <w:rsid w:val="0008467A"/>
    <w:rsid w:val="000909AA"/>
    <w:rsid w:val="000B04D4"/>
    <w:rsid w:val="000E547E"/>
    <w:rsid w:val="001139C4"/>
    <w:rsid w:val="00116C1C"/>
    <w:rsid w:val="00165434"/>
    <w:rsid w:val="0016738F"/>
    <w:rsid w:val="00177F7B"/>
    <w:rsid w:val="001A7A09"/>
    <w:rsid w:val="001D261A"/>
    <w:rsid w:val="001E5BBE"/>
    <w:rsid w:val="00214061"/>
    <w:rsid w:val="00225536"/>
    <w:rsid w:val="00251844"/>
    <w:rsid w:val="002546E1"/>
    <w:rsid w:val="00255410"/>
    <w:rsid w:val="00286ADB"/>
    <w:rsid w:val="00296386"/>
    <w:rsid w:val="00306C19"/>
    <w:rsid w:val="003178D0"/>
    <w:rsid w:val="00320E7E"/>
    <w:rsid w:val="00351632"/>
    <w:rsid w:val="00384884"/>
    <w:rsid w:val="003B5DEC"/>
    <w:rsid w:val="003D29D5"/>
    <w:rsid w:val="003E379A"/>
    <w:rsid w:val="00403976"/>
    <w:rsid w:val="00443934"/>
    <w:rsid w:val="00484A27"/>
    <w:rsid w:val="004A5E2F"/>
    <w:rsid w:val="004B4B79"/>
    <w:rsid w:val="004E3B8C"/>
    <w:rsid w:val="0050210C"/>
    <w:rsid w:val="005035DB"/>
    <w:rsid w:val="0050477D"/>
    <w:rsid w:val="00506527"/>
    <w:rsid w:val="00506893"/>
    <w:rsid w:val="005136CC"/>
    <w:rsid w:val="00556EC0"/>
    <w:rsid w:val="00562336"/>
    <w:rsid w:val="00570D2F"/>
    <w:rsid w:val="0057276B"/>
    <w:rsid w:val="005B07CF"/>
    <w:rsid w:val="005C1278"/>
    <w:rsid w:val="006038E3"/>
    <w:rsid w:val="0061635A"/>
    <w:rsid w:val="006402D5"/>
    <w:rsid w:val="006545D0"/>
    <w:rsid w:val="00662B76"/>
    <w:rsid w:val="006B51F2"/>
    <w:rsid w:val="006C612E"/>
    <w:rsid w:val="006E375E"/>
    <w:rsid w:val="007704EB"/>
    <w:rsid w:val="007732A6"/>
    <w:rsid w:val="007A150C"/>
    <w:rsid w:val="007A1792"/>
    <w:rsid w:val="008052D5"/>
    <w:rsid w:val="00820174"/>
    <w:rsid w:val="008443C8"/>
    <w:rsid w:val="00862AEB"/>
    <w:rsid w:val="00870A77"/>
    <w:rsid w:val="008753C9"/>
    <w:rsid w:val="0093202E"/>
    <w:rsid w:val="00934857"/>
    <w:rsid w:val="009631D3"/>
    <w:rsid w:val="009671C7"/>
    <w:rsid w:val="00972334"/>
    <w:rsid w:val="00981619"/>
    <w:rsid w:val="009A0402"/>
    <w:rsid w:val="009B779A"/>
    <w:rsid w:val="009F04C4"/>
    <w:rsid w:val="00A47CC3"/>
    <w:rsid w:val="00A617A8"/>
    <w:rsid w:val="00A97496"/>
    <w:rsid w:val="00AA580B"/>
    <w:rsid w:val="00AF39D0"/>
    <w:rsid w:val="00AF7619"/>
    <w:rsid w:val="00B05EC0"/>
    <w:rsid w:val="00B2325F"/>
    <w:rsid w:val="00B33FBF"/>
    <w:rsid w:val="00B53F24"/>
    <w:rsid w:val="00B5532F"/>
    <w:rsid w:val="00B667B8"/>
    <w:rsid w:val="00B90BB0"/>
    <w:rsid w:val="00BA545A"/>
    <w:rsid w:val="00BC5314"/>
    <w:rsid w:val="00BF68F1"/>
    <w:rsid w:val="00C52BFA"/>
    <w:rsid w:val="00C7609F"/>
    <w:rsid w:val="00CA14FB"/>
    <w:rsid w:val="00CB14A0"/>
    <w:rsid w:val="00CB6B09"/>
    <w:rsid w:val="00D24723"/>
    <w:rsid w:val="00D3318B"/>
    <w:rsid w:val="00D42619"/>
    <w:rsid w:val="00D63F86"/>
    <w:rsid w:val="00D7743C"/>
    <w:rsid w:val="00D8007B"/>
    <w:rsid w:val="00D86E8A"/>
    <w:rsid w:val="00DF03BC"/>
    <w:rsid w:val="00DF6EF5"/>
    <w:rsid w:val="00E057E8"/>
    <w:rsid w:val="00E43680"/>
    <w:rsid w:val="00E62B6B"/>
    <w:rsid w:val="00EA31E4"/>
    <w:rsid w:val="00ED01D6"/>
    <w:rsid w:val="00EF6D30"/>
    <w:rsid w:val="00F14524"/>
    <w:rsid w:val="00F17BCD"/>
    <w:rsid w:val="00F24F82"/>
    <w:rsid w:val="00F25240"/>
    <w:rsid w:val="00F31050"/>
    <w:rsid w:val="00F32998"/>
    <w:rsid w:val="00F36FD4"/>
    <w:rsid w:val="00F43FEA"/>
    <w:rsid w:val="00F51CD5"/>
    <w:rsid w:val="00F5464A"/>
    <w:rsid w:val="00F633FF"/>
    <w:rsid w:val="00FA22CE"/>
    <w:rsid w:val="00FA6524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5F92"/>
  <w15:docId w15:val="{8AA54E89-FEFC-4586-A0D1-5A4D32F5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E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tabs>
        <w:tab w:val="clear" w:pos="644"/>
      </w:tabs>
      <w:spacing w:after="120"/>
      <w:ind w:left="108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2546E1"/>
    <w:pPr>
      <w:ind w:left="720"/>
      <w:contextualSpacing/>
    </w:pPr>
  </w:style>
  <w:style w:type="paragraph" w:customStyle="1" w:styleId="inline-formula-paragraph">
    <w:name w:val="inline-formula-paragraph"/>
    <w:basedOn w:val="Normal"/>
    <w:rsid w:val="005047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inline-paragraph">
    <w:name w:val="inline-paragraph"/>
    <w:basedOn w:val="DefaultParagraphFont"/>
    <w:rsid w:val="0050477D"/>
  </w:style>
  <w:style w:type="character" w:customStyle="1" w:styleId="mord">
    <w:name w:val="mord"/>
    <w:basedOn w:val="DefaultParagraphFont"/>
    <w:rsid w:val="0050477D"/>
  </w:style>
  <w:style w:type="paragraph" w:styleId="NormalWeb">
    <w:name w:val="Normal (Web)"/>
    <w:basedOn w:val="Normal"/>
    <w:uiPriority w:val="99"/>
    <w:unhideWhenUsed/>
    <w:rsid w:val="005047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customStyle="1" w:styleId="mspace">
    <w:name w:val="mspace"/>
    <w:basedOn w:val="DefaultParagraphFont"/>
    <w:rsid w:val="0050477D"/>
  </w:style>
  <w:style w:type="character" w:customStyle="1" w:styleId="Heading5Char">
    <w:name w:val="Heading 5 Char"/>
    <w:basedOn w:val="DefaultParagraphFont"/>
    <w:link w:val="Heading5"/>
    <w:uiPriority w:val="9"/>
    <w:semiHidden/>
    <w:rsid w:val="00862AEB"/>
    <w:rPr>
      <w:rFonts w:asciiTheme="majorHAnsi" w:eastAsiaTheme="majorEastAsia" w:hAnsiTheme="majorHAnsi" w:cstheme="majorBidi"/>
      <w:color w:val="365F91" w:themeColor="accent1" w:themeShade="BF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EB"/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customStyle="1" w:styleId="fill">
    <w:name w:val="fill"/>
    <w:basedOn w:val="Normal"/>
    <w:rsid w:val="00556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443934"/>
    <w:rPr>
      <w:color w:val="0000FF"/>
      <w:u w:val="single"/>
    </w:rPr>
  </w:style>
  <w:style w:type="character" w:customStyle="1" w:styleId="mrel">
    <w:name w:val="mrel"/>
    <w:basedOn w:val="DefaultParagraphFont"/>
    <w:rsid w:val="00320E7E"/>
  </w:style>
  <w:style w:type="character" w:customStyle="1" w:styleId="mbin">
    <w:name w:val="mbin"/>
    <w:basedOn w:val="DefaultParagraphFont"/>
    <w:rsid w:val="00225536"/>
  </w:style>
  <w:style w:type="character" w:customStyle="1" w:styleId="vlist-s">
    <w:name w:val="vlist-s"/>
    <w:basedOn w:val="DefaultParagraphFont"/>
    <w:rsid w:val="0022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tf0280800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FCBAFC-F024-49B2-B523-4A8659A6E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tf02808005_win32</Template>
  <TotalTime>0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subject/>
  <dc:creator>User</dc:creator>
  <cp:keywords/>
  <dc:description/>
  <cp:lastModifiedBy>Joseph D'cruz</cp:lastModifiedBy>
  <cp:revision>2</cp:revision>
  <cp:lastPrinted>2011-12-28T16:59:00Z</cp:lastPrinted>
  <dcterms:created xsi:type="dcterms:W3CDTF">2021-07-17T09:43:00Z</dcterms:created>
  <dcterms:modified xsi:type="dcterms:W3CDTF">2021-07-17T09:43:00Z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