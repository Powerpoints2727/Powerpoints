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6E" w:rsidRPr="006949AC" w:rsidRDefault="00A8765D" w:rsidP="006949AC">
      <w:pPr>
        <w:pStyle w:val="NoSpacing"/>
        <w:spacing w:after="120" w:line="276" w:lineRule="auto"/>
        <w:jc w:val="center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Work and Power</w:t>
      </w:r>
    </w:p>
    <w:p w:rsidR="006949AC" w:rsidRDefault="006949AC" w:rsidP="00D67076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Whenever a force moves something, </w:t>
      </w:r>
      <w:r>
        <w:rPr>
          <w:b/>
          <w:sz w:val="26"/>
          <w:szCs w:val="26"/>
        </w:rPr>
        <w:t>work</w:t>
      </w:r>
      <w:r>
        <w:rPr>
          <w:sz w:val="26"/>
          <w:szCs w:val="26"/>
        </w:rPr>
        <w:t xml:space="preserve"> is done.  It is a measure of the amount of energy used in moving the object.  Work is measured in joules (J).  If a force acts but nothing </w:t>
      </w:r>
      <w:proofErr w:type="gramStart"/>
      <w:r>
        <w:rPr>
          <w:sz w:val="26"/>
          <w:szCs w:val="26"/>
        </w:rPr>
        <w:t>moves</w:t>
      </w:r>
      <w:proofErr w:type="gramEnd"/>
      <w:r>
        <w:rPr>
          <w:sz w:val="26"/>
          <w:szCs w:val="26"/>
        </w:rPr>
        <w:t xml:space="preserve"> then no work is done.</w:t>
      </w:r>
    </w:p>
    <w:p w:rsidR="006949AC" w:rsidRDefault="006949AC" w:rsidP="00D67076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Work can be calculated using the following equation:</w:t>
      </w:r>
    </w:p>
    <w:p w:rsidR="006949AC" w:rsidRDefault="006949AC" w:rsidP="00D67076">
      <w:pPr>
        <w:pStyle w:val="NoSpacing"/>
        <w:spacing w:after="120"/>
        <w:ind w:firstLine="720"/>
        <w:rPr>
          <w:b/>
          <w:sz w:val="26"/>
          <w:szCs w:val="26"/>
        </w:rPr>
      </w:pPr>
      <w:r w:rsidRPr="006949AC">
        <w:rPr>
          <w:b/>
          <w:sz w:val="26"/>
          <w:szCs w:val="26"/>
        </w:rPr>
        <w:t xml:space="preserve">Work </w:t>
      </w:r>
      <w:proofErr w:type="gramStart"/>
      <w:r w:rsidRPr="006949AC">
        <w:rPr>
          <w:b/>
          <w:sz w:val="26"/>
          <w:szCs w:val="26"/>
        </w:rPr>
        <w:t xml:space="preserve">done </w:t>
      </w:r>
      <w:r>
        <w:rPr>
          <w:b/>
          <w:sz w:val="26"/>
          <w:szCs w:val="26"/>
        </w:rPr>
        <w:t xml:space="preserve"> </w:t>
      </w:r>
      <w:r w:rsidRPr="006949AC">
        <w:rPr>
          <w:b/>
          <w:sz w:val="26"/>
          <w:szCs w:val="26"/>
        </w:rPr>
        <w:t>=</w:t>
      </w:r>
      <w:proofErr w:type="gramEnd"/>
      <w:r w:rsidRPr="006949AC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 w:rsidRPr="006949AC">
        <w:rPr>
          <w:b/>
          <w:sz w:val="26"/>
          <w:szCs w:val="26"/>
        </w:rPr>
        <w:t xml:space="preserve">force applied  </w:t>
      </w:r>
      <w:r>
        <w:rPr>
          <w:b/>
          <w:sz w:val="26"/>
          <w:szCs w:val="26"/>
        </w:rPr>
        <w:t>x</w:t>
      </w:r>
      <w:r w:rsidRPr="006949AC">
        <w:rPr>
          <w:b/>
          <w:sz w:val="26"/>
          <w:szCs w:val="26"/>
        </w:rPr>
        <w:t xml:space="preserve">  distance moved</w:t>
      </w:r>
      <w:r w:rsidR="00D67076">
        <w:rPr>
          <w:sz w:val="26"/>
          <w:szCs w:val="26"/>
        </w:rPr>
        <w:t xml:space="preserve">      </w:t>
      </w:r>
      <w:r>
        <w:rPr>
          <w:sz w:val="26"/>
          <w:szCs w:val="26"/>
        </w:rPr>
        <w:t>or</w:t>
      </w:r>
      <w:r w:rsidR="00D67076">
        <w:rPr>
          <w:sz w:val="26"/>
          <w:szCs w:val="26"/>
        </w:rPr>
        <w:t xml:space="preserve">      </w:t>
      </w:r>
      <w:r w:rsidRPr="006949AC">
        <w:rPr>
          <w:b/>
          <w:sz w:val="26"/>
          <w:szCs w:val="26"/>
        </w:rPr>
        <w:t>W  =  F  x  d</w:t>
      </w:r>
    </w:p>
    <w:p w:rsidR="006949AC" w:rsidRDefault="006949AC" w:rsidP="006949A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where W is the work done (J), F is the force applied (N) and d is the distance moved (m).</w:t>
      </w:r>
    </w:p>
    <w:p w:rsidR="006949AC" w:rsidRDefault="006949AC" w:rsidP="006949AC">
      <w:pPr>
        <w:pStyle w:val="NoSpacing"/>
        <w:rPr>
          <w:sz w:val="26"/>
          <w:szCs w:val="26"/>
        </w:rPr>
      </w:pPr>
    </w:p>
    <w:p w:rsidR="006949AC" w:rsidRDefault="006949AC" w:rsidP="00D67076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Power</w:t>
      </w:r>
      <w:r>
        <w:rPr>
          <w:sz w:val="26"/>
          <w:szCs w:val="26"/>
        </w:rPr>
        <w:t xml:space="preserve"> is the rate at which work is done, or how fast energy is used.  P</w:t>
      </w:r>
      <w:r w:rsidR="008117FC">
        <w:rPr>
          <w:sz w:val="26"/>
          <w:szCs w:val="26"/>
        </w:rPr>
        <w:t>ower is measured in W</w:t>
      </w:r>
      <w:r>
        <w:rPr>
          <w:sz w:val="26"/>
          <w:szCs w:val="26"/>
        </w:rPr>
        <w:t>atts (W)</w:t>
      </w:r>
      <w:r w:rsidR="008117FC">
        <w:rPr>
          <w:sz w:val="26"/>
          <w:szCs w:val="26"/>
        </w:rPr>
        <w:t>, work in Joules (J) and time measured in seconds (s)</w:t>
      </w:r>
      <w:r>
        <w:rPr>
          <w:sz w:val="26"/>
          <w:szCs w:val="26"/>
        </w:rPr>
        <w:t>.</w:t>
      </w:r>
    </w:p>
    <w:p w:rsidR="006949AC" w:rsidRPr="006949AC" w:rsidRDefault="006949AC" w:rsidP="006949AC">
      <w:pPr>
        <w:pStyle w:val="NoSpacing"/>
        <w:ind w:firstLine="72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Power  =</w:t>
      </w:r>
      <w:proofErr w:type="gramEnd"/>
      <w:r>
        <w:rPr>
          <w:b/>
          <w:sz w:val="26"/>
          <w:szCs w:val="26"/>
        </w:rPr>
        <w:t xml:space="preserve">  </w:t>
      </w:r>
      <w:r w:rsidRPr="006949AC">
        <w:rPr>
          <w:b/>
          <w:sz w:val="26"/>
          <w:szCs w:val="26"/>
          <w:u w:val="single"/>
        </w:rPr>
        <w:t>work done</w:t>
      </w:r>
      <w:r w:rsidR="00D67076">
        <w:rPr>
          <w:b/>
          <w:sz w:val="26"/>
          <w:szCs w:val="26"/>
        </w:rPr>
        <w:t xml:space="preserve">      </w:t>
      </w:r>
      <w:r>
        <w:rPr>
          <w:sz w:val="26"/>
          <w:szCs w:val="26"/>
        </w:rPr>
        <w:t>or</w:t>
      </w:r>
      <w:r w:rsidR="00D67076">
        <w:rPr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P  =  </w:t>
      </w:r>
      <w:r w:rsidRPr="006949AC">
        <w:rPr>
          <w:b/>
          <w:sz w:val="26"/>
          <w:szCs w:val="26"/>
          <w:u w:val="single"/>
        </w:rPr>
        <w:t>W</w:t>
      </w:r>
    </w:p>
    <w:p w:rsidR="006949AC" w:rsidRPr="006949AC" w:rsidRDefault="006949AC" w:rsidP="006949A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time</w:t>
      </w:r>
      <w:r w:rsidR="00D67076">
        <w:rPr>
          <w:b/>
          <w:sz w:val="26"/>
          <w:szCs w:val="26"/>
        </w:rPr>
        <w:tab/>
      </w:r>
      <w:r w:rsidR="00D67076">
        <w:rPr>
          <w:b/>
          <w:sz w:val="26"/>
          <w:szCs w:val="26"/>
        </w:rPr>
        <w:tab/>
      </w:r>
      <w:r w:rsidR="00D67076">
        <w:rPr>
          <w:b/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>t</w:t>
      </w:r>
    </w:p>
    <w:p w:rsidR="00A8765D" w:rsidRPr="00A8765D" w:rsidRDefault="00A8765D" w:rsidP="00A8765D">
      <w:pPr>
        <w:pStyle w:val="NoSpacing"/>
        <w:rPr>
          <w:sz w:val="26"/>
          <w:szCs w:val="26"/>
        </w:rPr>
      </w:pPr>
    </w:p>
    <w:p w:rsidR="00EF1B6E" w:rsidRDefault="00EF1B6E" w:rsidP="00BE31FA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Calculate the work done if a force of:</w:t>
      </w:r>
    </w:p>
    <w:p w:rsidR="00EF1B6E" w:rsidRDefault="00EF1B6E" w:rsidP="00EF1B6E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8N causes an object to move 12m.</w:t>
      </w:r>
    </w:p>
    <w:p w:rsidR="00EF1B6E" w:rsidRDefault="00EF1B6E" w:rsidP="00EF1B6E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6N causes an object to move</w:t>
      </w:r>
      <w:r w:rsidR="0036720D">
        <w:rPr>
          <w:sz w:val="26"/>
          <w:szCs w:val="26"/>
        </w:rPr>
        <w:t xml:space="preserve"> 14m.</w:t>
      </w:r>
    </w:p>
    <w:p w:rsidR="0036720D" w:rsidRDefault="0036720D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12N causes an object to move 4m.</w:t>
      </w:r>
    </w:p>
    <w:p w:rsidR="0036720D" w:rsidRDefault="0036720D" w:rsidP="00D67076">
      <w:pPr>
        <w:pStyle w:val="NoSpacing"/>
        <w:numPr>
          <w:ilvl w:val="0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A force of 4N is applied to an object until 20J of work is done.  How far has the object moved?</w:t>
      </w:r>
    </w:p>
    <w:p w:rsidR="0036720D" w:rsidRDefault="0036720D" w:rsidP="00D67076">
      <w:pPr>
        <w:pStyle w:val="NoSpacing"/>
        <w:numPr>
          <w:ilvl w:val="0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What force is needed to push a toy car for 2m if 12J of work is done?</w:t>
      </w:r>
    </w:p>
    <w:p w:rsidR="00387064" w:rsidRDefault="00002C9A" w:rsidP="0036720D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 crane lifts an iron girder with a weight force of 350N, to a height of 13m in 30 seconds.  Find:</w:t>
      </w:r>
    </w:p>
    <w:p w:rsidR="00002C9A" w:rsidRDefault="00002C9A" w:rsidP="00002C9A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work done.</w:t>
      </w:r>
    </w:p>
    <w:p w:rsidR="00002C9A" w:rsidRDefault="00002C9A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The power used.</w:t>
      </w:r>
    </w:p>
    <w:p w:rsidR="00691D2C" w:rsidRDefault="00691D2C" w:rsidP="00691D2C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 painter climbs 1.5m up a ladder with a can of paint in 4 seconds.  </w:t>
      </w:r>
      <w:r w:rsidR="00D67076">
        <w:rPr>
          <w:sz w:val="26"/>
          <w:szCs w:val="26"/>
        </w:rPr>
        <w:tab/>
      </w:r>
      <w:r w:rsidR="00D67076">
        <w:rPr>
          <w:sz w:val="26"/>
          <w:szCs w:val="26"/>
        </w:rPr>
        <w:tab/>
      </w:r>
      <w:r w:rsidR="00D67076"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>If the power used is 60 W, then find</w:t>
      </w:r>
    </w:p>
    <w:p w:rsidR="00691D2C" w:rsidRDefault="00691D2C" w:rsidP="00691D2C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work done by the painter.</w:t>
      </w:r>
    </w:p>
    <w:p w:rsidR="00691D2C" w:rsidRDefault="00691D2C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The weight force of the can of paint.</w:t>
      </w:r>
    </w:p>
    <w:p w:rsidR="0036720D" w:rsidRDefault="00431E1B" w:rsidP="0036720D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Jenny moves a shopping trolley 50 metres by applying a force of 75N.</w:t>
      </w:r>
    </w:p>
    <w:p w:rsidR="00431E1B" w:rsidRDefault="00431E1B" w:rsidP="00431E1B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How much work did Jenny do?</w:t>
      </w:r>
    </w:p>
    <w:p w:rsidR="00431E1B" w:rsidRDefault="00431E1B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What was the power Jenny used if she pushed the trolley the 50m in 45 seconds?</w:t>
      </w:r>
    </w:p>
    <w:p w:rsidR="00683A95" w:rsidRDefault="00683A95" w:rsidP="00BE31FA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 cyclist exerts an average force of 100N in pedalling her bike 3000m.  </w:t>
      </w:r>
    </w:p>
    <w:p w:rsidR="00683A95" w:rsidRDefault="00683A95" w:rsidP="00683A95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How much work did she do?</w:t>
      </w:r>
    </w:p>
    <w:p w:rsidR="00683A95" w:rsidRDefault="00683A95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How much power did she generate if she completed the 3km in 15 minutes?</w:t>
      </w:r>
    </w:p>
    <w:p w:rsidR="00521DA7" w:rsidRDefault="00691D2C" w:rsidP="00521DA7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Sally uses a force of 60N to lift </w:t>
      </w:r>
      <w:r w:rsidR="00521DA7">
        <w:rPr>
          <w:sz w:val="26"/>
          <w:szCs w:val="26"/>
        </w:rPr>
        <w:t>a pile of books onto a shelf in 5 seconds.  If the power Sally used was 18 Watts, determine</w:t>
      </w:r>
    </w:p>
    <w:p w:rsidR="00521DA7" w:rsidRDefault="00521DA7" w:rsidP="00521DA7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work done by Sally.</w:t>
      </w:r>
    </w:p>
    <w:p w:rsidR="00521DA7" w:rsidRDefault="00521DA7" w:rsidP="00521DA7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vertical height of the shelf.</w:t>
      </w:r>
    </w:p>
    <w:p w:rsidR="00302AB6" w:rsidRDefault="00302AB6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Answers</w:t>
      </w:r>
    </w:p>
    <w:p w:rsidR="00302AB6" w:rsidRDefault="00302AB6" w:rsidP="00302AB6">
      <w:pPr>
        <w:pStyle w:val="NoSpacing"/>
        <w:spacing w:line="276" w:lineRule="auto"/>
        <w:ind w:left="927"/>
        <w:rPr>
          <w:sz w:val="26"/>
          <w:szCs w:val="26"/>
        </w:rPr>
      </w:pPr>
    </w:p>
    <w:p w:rsidR="00302AB6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!.</w:t>
      </w:r>
      <w:r>
        <w:rPr>
          <w:sz w:val="26"/>
          <w:szCs w:val="26"/>
        </w:rPr>
        <w:tab/>
        <w:t xml:space="preserve"> a)     96 J</w:t>
      </w:r>
    </w:p>
    <w:p w:rsidR="00F66F27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  <w:t>b)      24 J</w:t>
      </w:r>
    </w:p>
    <w:p w:rsidR="00F66F27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  <w:t>c)      48 J</w:t>
      </w:r>
    </w:p>
    <w:p w:rsidR="00F66F27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>5 m</w:t>
      </w:r>
    </w:p>
    <w:p w:rsidR="00F66F27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ab/>
        <w:t>6 N</w:t>
      </w:r>
    </w:p>
    <w:p w:rsidR="00F66F27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4,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a)  4,550</w:t>
      </w:r>
      <w:proofErr w:type="gramEnd"/>
      <w:r>
        <w:rPr>
          <w:sz w:val="26"/>
          <w:szCs w:val="26"/>
        </w:rPr>
        <w:t xml:space="preserve"> j</w:t>
      </w:r>
    </w:p>
    <w:p w:rsidR="00F66F27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  <w:t>b)   1.51.6 W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a)   </w:t>
      </w:r>
      <w:proofErr w:type="gramEnd"/>
      <w:r>
        <w:rPr>
          <w:sz w:val="26"/>
          <w:szCs w:val="26"/>
        </w:rPr>
        <w:t>240 J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  <w:t>b)  160 N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  <w:t>a) 3,750 J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  <w:t>b) 83.3 W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>a) 300,000 J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  <w:t>b) 333.3 W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>8.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a)  90</w:t>
      </w:r>
      <w:proofErr w:type="gramEnd"/>
      <w:r>
        <w:rPr>
          <w:sz w:val="26"/>
          <w:szCs w:val="26"/>
        </w:rPr>
        <w:t xml:space="preserve"> J</w:t>
      </w:r>
    </w:p>
    <w:p w:rsidR="00F66F27" w:rsidRDefault="00F66F27" w:rsidP="00F66F27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  <w:t>b)  1.5 m</w:t>
      </w:r>
      <w:bookmarkStart w:id="0" w:name="_GoBack"/>
      <w:bookmarkEnd w:id="0"/>
    </w:p>
    <w:p w:rsidR="00F66F27" w:rsidRPr="00521DA7" w:rsidRDefault="00F66F27" w:rsidP="00302AB6">
      <w:pPr>
        <w:pStyle w:val="NoSpacing"/>
        <w:spacing w:line="276" w:lineRule="auto"/>
        <w:ind w:left="927"/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F66F27" w:rsidRPr="00521DA7" w:rsidSect="00D670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0A54"/>
    <w:multiLevelType w:val="hybridMultilevel"/>
    <w:tmpl w:val="BCF46D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FD"/>
    <w:rsid w:val="00002C9A"/>
    <w:rsid w:val="00013A7B"/>
    <w:rsid w:val="00036066"/>
    <w:rsid w:val="002E41F3"/>
    <w:rsid w:val="00302AB6"/>
    <w:rsid w:val="0036720D"/>
    <w:rsid w:val="00371194"/>
    <w:rsid w:val="003743F5"/>
    <w:rsid w:val="00387064"/>
    <w:rsid w:val="00431E1B"/>
    <w:rsid w:val="004E263C"/>
    <w:rsid w:val="0051628C"/>
    <w:rsid w:val="00521DA7"/>
    <w:rsid w:val="005323F9"/>
    <w:rsid w:val="00652ADB"/>
    <w:rsid w:val="00654EFE"/>
    <w:rsid w:val="00683A95"/>
    <w:rsid w:val="00691D2C"/>
    <w:rsid w:val="006949AC"/>
    <w:rsid w:val="006C0400"/>
    <w:rsid w:val="007361E2"/>
    <w:rsid w:val="00753B1B"/>
    <w:rsid w:val="00794237"/>
    <w:rsid w:val="007E0D1F"/>
    <w:rsid w:val="008117FC"/>
    <w:rsid w:val="00885AFD"/>
    <w:rsid w:val="00977B38"/>
    <w:rsid w:val="009A1ED4"/>
    <w:rsid w:val="009C4724"/>
    <w:rsid w:val="009F4B99"/>
    <w:rsid w:val="00A81DBF"/>
    <w:rsid w:val="00A8765D"/>
    <w:rsid w:val="00AF78AB"/>
    <w:rsid w:val="00B71A75"/>
    <w:rsid w:val="00BE31FA"/>
    <w:rsid w:val="00BE7C5F"/>
    <w:rsid w:val="00BF29A8"/>
    <w:rsid w:val="00D67076"/>
    <w:rsid w:val="00DA51DF"/>
    <w:rsid w:val="00E22802"/>
    <w:rsid w:val="00E75522"/>
    <w:rsid w:val="00EF1B6E"/>
    <w:rsid w:val="00F66F27"/>
    <w:rsid w:val="00F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1360"/>
  <w15:docId w15:val="{D6C453B6-AFB4-4170-AA98-BDD6F265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A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B72D0-32E1-4651-B538-CD89520A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F141A769</Template>
  <TotalTime>26</TotalTime>
  <Pages>2</Pages>
  <Words>298</Words>
  <Characters>1699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SMITH Karen [Harrisdale Senior High School]</cp:lastModifiedBy>
  <cp:revision>2</cp:revision>
  <dcterms:created xsi:type="dcterms:W3CDTF">2020-04-01T03:39:00Z</dcterms:created>
  <dcterms:modified xsi:type="dcterms:W3CDTF">2020-04-01T03:39:00Z</dcterms:modified>
</cp:coreProperties>
</file>