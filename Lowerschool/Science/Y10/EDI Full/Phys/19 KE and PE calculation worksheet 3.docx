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75" w:rsidRDefault="00D421ED">
      <w:pPr>
        <w:spacing w:after="106" w:line="259" w:lineRule="auto"/>
        <w:ind w:left="22" w:firstLine="0"/>
        <w:jc w:val="left"/>
      </w:pPr>
      <w:r>
        <w:rPr>
          <w:sz w:val="34"/>
        </w:rPr>
        <w:t>ENERGY TRANSFORMATION</w:t>
      </w:r>
    </w:p>
    <w:p w:rsidR="00A04A75" w:rsidRDefault="00D421ED">
      <w:pPr>
        <w:spacing w:after="512" w:line="259" w:lineRule="auto"/>
        <w:ind w:left="72" w:firstLine="0"/>
        <w:jc w:val="left"/>
      </w:pPr>
      <w:r>
        <w:rPr>
          <w:sz w:val="26"/>
        </w:rPr>
        <w:t xml:space="preserve">(Use g = 9.8 m/s </w:t>
      </w:r>
      <w:proofErr w:type="gramStart"/>
      <w:r>
        <w:rPr>
          <w:sz w:val="26"/>
          <w:vertAlign w:val="superscript"/>
        </w:rPr>
        <w:t xml:space="preserve">2 </w:t>
      </w:r>
      <w:r>
        <w:rPr>
          <w:sz w:val="26"/>
        </w:rPr>
        <w:t>)</w:t>
      </w:r>
      <w:proofErr w:type="gramEnd"/>
    </w:p>
    <w:p w:rsidR="00A04A75" w:rsidRDefault="00D421ED">
      <w:pPr>
        <w:ind w:left="729" w:right="158"/>
      </w:pPr>
      <w:r>
        <w:t xml:space="preserve">1. Find the </w:t>
      </w:r>
      <w:proofErr w:type="spellStart"/>
      <w:r>
        <w:t>Ek</w:t>
      </w:r>
      <w:proofErr w:type="spellEnd"/>
      <w:r>
        <w:t xml:space="preserve"> gain of a 10 kg </w:t>
      </w:r>
      <w:r w:rsidR="00C14551">
        <w:t>object falling through 8 metres</w:t>
      </w:r>
      <w:r>
        <w:t>.</w:t>
      </w:r>
    </w:p>
    <w:p w:rsidR="00A04A75" w:rsidRDefault="00D421ED">
      <w:pPr>
        <w:spacing w:after="329"/>
        <w:ind w:left="729"/>
      </w:pPr>
      <w:proofErr w:type="gramStart"/>
      <w:r>
        <w:t>2 .</w:t>
      </w:r>
      <w:proofErr w:type="gramEnd"/>
      <w:r>
        <w:t xml:space="preserve"> A stone is dropped down a vertical shaft and has 200 J of energy just before impact at the bottom. If the mass of the stone is 0.5 kg find the depth of the shaft.</w:t>
      </w:r>
    </w:p>
    <w:p w:rsidR="00A04A75" w:rsidRDefault="00D421ED">
      <w:pPr>
        <w:numPr>
          <w:ilvl w:val="0"/>
          <w:numId w:val="1"/>
        </w:numPr>
        <w:spacing w:after="147"/>
        <w:ind w:right="377" w:hanging="705"/>
      </w:pPr>
      <w:r>
        <w:t xml:space="preserve">What is the maximum height that a 0.5 kg ball will reach when thrown vertically upwards with a </w:t>
      </w:r>
      <w:proofErr w:type="spellStart"/>
      <w:r>
        <w:t>Ek</w:t>
      </w:r>
      <w:proofErr w:type="spellEnd"/>
      <w:r>
        <w:t xml:space="preserve"> of 200 </w:t>
      </w:r>
      <w:proofErr w:type="gramStart"/>
      <w:r>
        <w:t>J.</w:t>
      </w:r>
      <w:proofErr w:type="gramEnd"/>
    </w:p>
    <w:p w:rsidR="00A04A75" w:rsidRDefault="00D421ED">
      <w:pPr>
        <w:numPr>
          <w:ilvl w:val="0"/>
          <w:numId w:val="1"/>
        </w:numPr>
        <w:spacing w:after="345"/>
        <w:ind w:right="377" w:hanging="705"/>
      </w:pPr>
      <w:r>
        <w:t>A space capsule strikes the sea with a velocity of 20 m</w:t>
      </w:r>
      <w:r w:rsidR="00A264C0">
        <w:t>/</w:t>
      </w:r>
      <w:bookmarkStart w:id="0" w:name="_GoBack"/>
      <w:bookmarkEnd w:id="0"/>
      <w:r>
        <w:t xml:space="preserve">s If it has a mass of 1 500 kg what is its </w:t>
      </w:r>
      <w:proofErr w:type="spellStart"/>
      <w:r>
        <w:t>Ek</w:t>
      </w:r>
      <w:proofErr w:type="spellEnd"/>
      <w:r>
        <w:t xml:space="preserve"> on impact with the sea?</w:t>
      </w:r>
    </w:p>
    <w:p w:rsidR="00A04A75" w:rsidRDefault="00D421ED">
      <w:pPr>
        <w:ind w:left="729" w:right="158"/>
      </w:pPr>
      <w:proofErr w:type="gramStart"/>
      <w:r>
        <w:t>5 .</w:t>
      </w:r>
      <w:proofErr w:type="gramEnd"/>
      <w:r>
        <w:t xml:space="preserve"> An arrow which is fired vertically upwards leaves the bow with a velocity of 20 m/s If the arrow weighs 0.25 kg how much P.E. has it gained at the point when it just begins to fall.</w:t>
      </w:r>
    </w:p>
    <w:p w:rsidR="00A04A75" w:rsidRDefault="00D421ED">
      <w:pPr>
        <w:spacing w:after="276" w:line="223" w:lineRule="auto"/>
        <w:ind w:left="733" w:hanging="719"/>
        <w:jc w:val="left"/>
      </w:pPr>
      <w:r>
        <w:rPr>
          <w:noProof/>
        </w:rPr>
        <w:drawing>
          <wp:inline distT="0" distB="0" distL="0" distR="0">
            <wp:extent cx="146196" cy="95934"/>
            <wp:effectExtent l="0" t="0" r="0" b="0"/>
            <wp:docPr id="5302" name="Picture 5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" name="Picture 53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96" cy="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A stone is dropped from a 20 cliff and just before impact has 400 J of energy. What is the mass of the stone?</w:t>
      </w:r>
    </w:p>
    <w:p w:rsidR="00A04A75" w:rsidRDefault="00D421ED">
      <w:pPr>
        <w:spacing w:after="345"/>
        <w:ind w:left="729" w:right="331"/>
      </w:pPr>
      <w:r>
        <w:rPr>
          <w:noProof/>
        </w:rPr>
        <w:drawing>
          <wp:inline distT="0" distB="0" distL="0" distR="0">
            <wp:extent cx="146196" cy="95934"/>
            <wp:effectExtent l="0" t="0" r="0" b="0"/>
            <wp:docPr id="5304" name="Picture 5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" name="Picture 53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96" cy="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The Ep of a hill trolley is raised to 10 000 J. Through what distance would it be raised if its mass was 15 kg.</w:t>
      </w:r>
    </w:p>
    <w:p w:rsidR="00A04A75" w:rsidRDefault="00D421ED">
      <w:pPr>
        <w:spacing w:after="221"/>
        <w:ind w:left="729" w:right="619"/>
      </w:pPr>
      <w:proofErr w:type="gramStart"/>
      <w:r>
        <w:t>8 .</w:t>
      </w:r>
      <w:proofErr w:type="gramEnd"/>
      <w:r>
        <w:t xml:space="preserve"> How much kinetic energy must </w:t>
      </w:r>
      <w:r w:rsidR="00C14551">
        <w:t>be supplied to a 7 kg rock proj</w:t>
      </w:r>
      <w:r>
        <w:t>ected vertically upwards if it is just to reach a maximum height of 15 metres?</w:t>
      </w:r>
    </w:p>
    <w:p w:rsidR="00A04A75" w:rsidRDefault="00D421ED">
      <w:pPr>
        <w:ind w:left="729" w:right="50"/>
      </w:pPr>
      <w:r>
        <w:rPr>
          <w:noProof/>
        </w:rPr>
        <w:drawing>
          <wp:inline distT="0" distB="0" distL="0" distR="0">
            <wp:extent cx="146196" cy="91367"/>
            <wp:effectExtent l="0" t="0" r="0" b="0"/>
            <wp:docPr id="5306" name="Picture 5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" name="Picture 53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96" cy="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551">
        <w:t xml:space="preserve">   </w:t>
      </w:r>
      <w:r>
        <w:t>When an athlete does a high jump her centre of gravity increases from 1 m to 2 m. If the athlete's mass is 60 kg find:</w:t>
      </w:r>
    </w:p>
    <w:p w:rsidR="00A04A75" w:rsidRDefault="00D421ED">
      <w:pPr>
        <w:numPr>
          <w:ilvl w:val="0"/>
          <w:numId w:val="2"/>
        </w:numPr>
        <w:spacing w:after="54"/>
        <w:ind w:left="1431" w:right="1126" w:hanging="676"/>
      </w:pPr>
      <w:r>
        <w:t>her increase in potential energy and</w:t>
      </w:r>
    </w:p>
    <w:p w:rsidR="00A04A75" w:rsidRDefault="00D421ED">
      <w:pPr>
        <w:numPr>
          <w:ilvl w:val="0"/>
          <w:numId w:val="2"/>
        </w:numPr>
        <w:ind w:left="1431" w:right="1126" w:hanging="676"/>
      </w:pPr>
      <w:r>
        <w:t>her initial vertical velocity.</w:t>
      </w:r>
    </w:p>
    <w:p w:rsidR="00A04A75" w:rsidRDefault="00D421ED">
      <w:pPr>
        <w:tabs>
          <w:tab w:val="center" w:pos="4274"/>
        </w:tabs>
        <w:spacing w:after="87"/>
        <w:ind w:left="0" w:firstLine="0"/>
        <w:jc w:val="left"/>
      </w:pPr>
      <w:r>
        <w:t>10</w:t>
      </w:r>
      <w:r>
        <w:tab/>
      </w:r>
      <w:r w:rsidR="00C14551">
        <w:t xml:space="preserve">A 9 </w:t>
      </w:r>
      <w:r>
        <w:t xml:space="preserve">kg object is dropped 7 m from rest. </w:t>
      </w:r>
      <w:proofErr w:type="gramStart"/>
      <w:r>
        <w:t>Find :</w:t>
      </w:r>
      <w:proofErr w:type="gramEnd"/>
    </w:p>
    <w:p w:rsidR="00A04A75" w:rsidRDefault="00D421ED">
      <w:pPr>
        <w:spacing w:after="37"/>
        <w:ind w:left="748" w:right="158" w:firstLine="0"/>
      </w:pPr>
      <w:r>
        <w:rPr>
          <w:noProof/>
        </w:rPr>
        <w:drawing>
          <wp:inline distT="0" distB="0" distL="0" distR="0">
            <wp:extent cx="210157" cy="123344"/>
            <wp:effectExtent l="0" t="0" r="0" b="0"/>
            <wp:docPr id="5308" name="Picture 5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" name="Picture 53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57" cy="1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its gain in kinetic energy</w:t>
      </w:r>
    </w:p>
    <w:p w:rsidR="00A04A75" w:rsidRDefault="00D421ED">
      <w:pPr>
        <w:numPr>
          <w:ilvl w:val="0"/>
          <w:numId w:val="3"/>
        </w:numPr>
        <w:spacing w:after="33"/>
        <w:ind w:right="1410" w:hanging="698"/>
      </w:pPr>
      <w:r>
        <w:t>its loss in potential energy and</w:t>
      </w:r>
    </w:p>
    <w:p w:rsidR="00A04A75" w:rsidRDefault="00D421ED">
      <w:pPr>
        <w:numPr>
          <w:ilvl w:val="0"/>
          <w:numId w:val="3"/>
        </w:numPr>
        <w:spacing w:after="1331"/>
        <w:ind w:right="1410" w:hanging="698"/>
      </w:pPr>
      <w:r>
        <w:rPr>
          <w:sz w:val="26"/>
        </w:rPr>
        <w:t>its velocity at this point.</w:t>
      </w:r>
    </w:p>
    <w:p w:rsidR="00A04A75" w:rsidRDefault="00D421ED">
      <w:pPr>
        <w:spacing w:after="0" w:line="259" w:lineRule="auto"/>
        <w:ind w:left="389" w:firstLine="0"/>
        <w:jc w:val="center"/>
      </w:pPr>
      <w:r>
        <w:rPr>
          <w:sz w:val="30"/>
        </w:rPr>
        <w:lastRenderedPageBreak/>
        <w:t>12</w:t>
      </w:r>
    </w:p>
    <w:p w:rsidR="00A04A75" w:rsidRDefault="00A04A75">
      <w:pPr>
        <w:spacing w:after="0" w:line="259" w:lineRule="auto"/>
        <w:ind w:left="-1820" w:right="10339" w:firstLine="0"/>
        <w:jc w:val="left"/>
      </w:pPr>
    </w:p>
    <w:tbl>
      <w:tblPr>
        <w:tblStyle w:val="TableGrid"/>
        <w:tblW w:w="8519" w:type="dxa"/>
        <w:tblInd w:w="259" w:type="dxa"/>
        <w:tblCellMar>
          <w:top w:w="158" w:type="dxa"/>
          <w:left w:w="0" w:type="dxa"/>
          <w:bottom w:w="398" w:type="dxa"/>
          <w:right w:w="288" w:type="dxa"/>
        </w:tblCellMar>
        <w:tblLook w:val="04A0" w:firstRow="1" w:lastRow="0" w:firstColumn="1" w:lastColumn="0" w:noHBand="0" w:noVBand="1"/>
      </w:tblPr>
      <w:tblGrid>
        <w:gridCol w:w="1654"/>
        <w:gridCol w:w="2755"/>
        <w:gridCol w:w="709"/>
        <w:gridCol w:w="3401"/>
      </w:tblGrid>
      <w:tr w:rsidR="0034517A">
        <w:trPr>
          <w:trHeight w:val="3820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04A75" w:rsidRPr="0034517A" w:rsidRDefault="00D421ED">
            <w:pPr>
              <w:spacing w:after="182" w:line="259" w:lineRule="auto"/>
              <w:ind w:left="151" w:firstLine="0"/>
              <w:jc w:val="left"/>
              <w:rPr>
                <w:rFonts w:ascii="Arial" w:eastAsia="Times New Roman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ANSWERS</w:t>
            </w:r>
          </w:p>
          <w:p w:rsidR="0034517A" w:rsidRPr="0034517A" w:rsidRDefault="0034517A">
            <w:pPr>
              <w:spacing w:after="182" w:line="259" w:lineRule="auto"/>
              <w:ind w:left="151" w:firstLine="0"/>
              <w:jc w:val="left"/>
              <w:rPr>
                <w:rFonts w:ascii="Arial" w:hAnsi="Arial" w:cs="Arial"/>
                <w:szCs w:val="24"/>
              </w:rPr>
            </w:pPr>
          </w:p>
          <w:p w:rsidR="00A04A75" w:rsidRPr="0034517A" w:rsidRDefault="00D421ED">
            <w:pPr>
              <w:spacing w:after="0" w:line="259" w:lineRule="auto"/>
              <w:ind w:left="849" w:firstLine="0"/>
              <w:jc w:val="center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1.</w:t>
            </w:r>
          </w:p>
          <w:p w:rsidR="00A04A75" w:rsidRPr="0034517A" w:rsidRDefault="0034517A" w:rsidP="0034517A">
            <w:pPr>
              <w:spacing w:after="24" w:line="259" w:lineRule="auto"/>
              <w:ind w:left="1015" w:firstLine="0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2</w:t>
            </w:r>
            <w:r w:rsidR="00D421ED" w:rsidRPr="0034517A">
              <w:rPr>
                <w:rFonts w:ascii="Arial" w:eastAsia="Times New Roman" w:hAnsi="Arial" w:cs="Arial"/>
                <w:szCs w:val="24"/>
              </w:rPr>
              <w:t>.</w:t>
            </w:r>
          </w:p>
          <w:p w:rsidR="00A04A75" w:rsidRPr="0034517A" w:rsidRDefault="0034517A" w:rsidP="0034517A">
            <w:pPr>
              <w:spacing w:after="0" w:line="259" w:lineRule="auto"/>
              <w:ind w:left="1015" w:firstLine="0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3</w:t>
            </w:r>
            <w:r w:rsidR="00D421ED" w:rsidRPr="0034517A">
              <w:rPr>
                <w:rFonts w:ascii="Arial" w:eastAsia="Times New Roman" w:hAnsi="Arial" w:cs="Arial"/>
                <w:szCs w:val="24"/>
              </w:rPr>
              <w:t>.</w:t>
            </w:r>
          </w:p>
          <w:p w:rsidR="00A04A75" w:rsidRPr="0034517A" w:rsidRDefault="00D421ED">
            <w:pPr>
              <w:spacing w:after="294" w:line="259" w:lineRule="auto"/>
              <w:ind w:left="820" w:firstLine="0"/>
              <w:jc w:val="center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4.</w:t>
            </w:r>
          </w:p>
          <w:p w:rsidR="0034517A" w:rsidRDefault="0034517A">
            <w:pPr>
              <w:spacing w:after="0" w:line="259" w:lineRule="auto"/>
              <w:ind w:left="813" w:firstLine="0"/>
              <w:jc w:val="center"/>
              <w:rPr>
                <w:rFonts w:ascii="Arial" w:eastAsia="Times New Roman" w:hAnsi="Arial" w:cs="Arial"/>
                <w:szCs w:val="24"/>
              </w:rPr>
            </w:pPr>
          </w:p>
          <w:p w:rsidR="00A04A75" w:rsidRPr="0034517A" w:rsidRDefault="00D421ED">
            <w:pPr>
              <w:spacing w:after="0" w:line="259" w:lineRule="auto"/>
              <w:ind w:left="813" w:firstLine="0"/>
              <w:jc w:val="center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5.</w:t>
            </w:r>
          </w:p>
        </w:tc>
        <w:tc>
          <w:tcPr>
            <w:tcW w:w="28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34517A" w:rsidRPr="0034517A" w:rsidRDefault="0034517A">
            <w:pPr>
              <w:spacing w:after="0" w:line="259" w:lineRule="auto"/>
              <w:ind w:left="29" w:firstLine="0"/>
              <w:jc w:val="left"/>
              <w:rPr>
                <w:rFonts w:ascii="Arial" w:eastAsia="Times New Roman" w:hAnsi="Arial" w:cs="Arial"/>
                <w:szCs w:val="24"/>
              </w:rPr>
            </w:pPr>
          </w:p>
          <w:p w:rsidR="0034517A" w:rsidRPr="0034517A" w:rsidRDefault="0034517A">
            <w:pPr>
              <w:spacing w:after="0" w:line="259" w:lineRule="auto"/>
              <w:ind w:left="29" w:firstLine="0"/>
              <w:jc w:val="left"/>
              <w:rPr>
                <w:rFonts w:ascii="Arial" w:eastAsia="Times New Roman" w:hAnsi="Arial" w:cs="Arial"/>
                <w:szCs w:val="24"/>
              </w:rPr>
            </w:pPr>
          </w:p>
          <w:p w:rsidR="0034517A" w:rsidRPr="0034517A" w:rsidRDefault="0034517A">
            <w:pPr>
              <w:spacing w:after="0" w:line="259" w:lineRule="auto"/>
              <w:ind w:left="29" w:firstLine="0"/>
              <w:jc w:val="left"/>
              <w:rPr>
                <w:rFonts w:ascii="Arial" w:eastAsia="Times New Roman" w:hAnsi="Arial" w:cs="Arial"/>
                <w:szCs w:val="24"/>
              </w:rPr>
            </w:pPr>
          </w:p>
          <w:p w:rsidR="00A04A75" w:rsidRPr="0034517A" w:rsidRDefault="00D421ED">
            <w:pPr>
              <w:spacing w:after="0" w:line="259" w:lineRule="auto"/>
              <w:ind w:left="29" w:firstLine="0"/>
              <w:jc w:val="left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784 J</w:t>
            </w:r>
          </w:p>
          <w:p w:rsidR="00A04A75" w:rsidRPr="0034517A" w:rsidRDefault="00D421ED">
            <w:pPr>
              <w:spacing w:after="52" w:line="259" w:lineRule="auto"/>
              <w:ind w:left="22" w:firstLine="0"/>
              <w:jc w:val="left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40.8</w:t>
            </w:r>
          </w:p>
          <w:p w:rsidR="00A04A75" w:rsidRPr="0034517A" w:rsidRDefault="00D421ED">
            <w:pPr>
              <w:spacing w:after="155" w:line="259" w:lineRule="auto"/>
              <w:ind w:left="7" w:firstLine="0"/>
              <w:jc w:val="left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40.8 m</w:t>
            </w:r>
          </w:p>
          <w:p w:rsidR="00A04A75" w:rsidRPr="0034517A" w:rsidRDefault="00D421ED">
            <w:pPr>
              <w:spacing w:after="361" w:line="259" w:lineRule="auto"/>
              <w:ind w:left="7" w:firstLine="0"/>
              <w:jc w:val="left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300 000</w:t>
            </w:r>
          </w:p>
          <w:p w:rsidR="00A04A75" w:rsidRPr="0034517A" w:rsidRDefault="00D421ED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50 J</w:t>
            </w:r>
          </w:p>
        </w:tc>
        <w:tc>
          <w:tcPr>
            <w:tcW w:w="7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:rsidR="00A04A75" w:rsidRPr="0034517A" w:rsidRDefault="00D421ED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34517A">
              <w:rPr>
                <w:rFonts w:ascii="Arial" w:eastAsia="Times New Roman" w:hAnsi="Arial" w:cs="Arial"/>
                <w:szCs w:val="24"/>
              </w:rPr>
              <w:t>.</w:t>
            </w:r>
          </w:p>
        </w:tc>
        <w:tc>
          <w:tcPr>
            <w:tcW w:w="34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34517A" w:rsidRPr="0034517A" w:rsidRDefault="0034517A" w:rsidP="0034517A">
            <w:pPr>
              <w:spacing w:after="29" w:line="333" w:lineRule="auto"/>
              <w:ind w:left="0" w:right="2317" w:firstLine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6.   </w:t>
            </w:r>
            <w:r w:rsidR="00D421ED" w:rsidRPr="0034517A">
              <w:rPr>
                <w:rFonts w:ascii="Arial" w:eastAsia="Times New Roman" w:hAnsi="Arial" w:cs="Arial"/>
                <w:szCs w:val="24"/>
              </w:rPr>
              <w:t xml:space="preserve">2 kg </w:t>
            </w:r>
          </w:p>
          <w:p w:rsidR="0034517A" w:rsidRDefault="0034517A" w:rsidP="0034517A">
            <w:pPr>
              <w:spacing w:after="29" w:line="333" w:lineRule="auto"/>
              <w:ind w:left="0" w:right="1828" w:firstLine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7. </w:t>
            </w:r>
            <w:r w:rsidR="00D421ED" w:rsidRPr="0034517A">
              <w:rPr>
                <w:rFonts w:ascii="Arial" w:eastAsia="Times New Roman" w:hAnsi="Arial" w:cs="Arial"/>
                <w:szCs w:val="24"/>
              </w:rPr>
              <w:t xml:space="preserve">68 m </w:t>
            </w:r>
          </w:p>
          <w:p w:rsidR="0034517A" w:rsidRPr="0034517A" w:rsidRDefault="0034517A" w:rsidP="0034517A">
            <w:pPr>
              <w:spacing w:after="29" w:line="333" w:lineRule="auto"/>
              <w:ind w:left="0" w:right="1687" w:firstLine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8.   1029 J</w:t>
            </w:r>
          </w:p>
          <w:p w:rsidR="00A04A75" w:rsidRDefault="0034517A" w:rsidP="0034517A">
            <w:pPr>
              <w:spacing w:after="29" w:line="333" w:lineRule="auto"/>
              <w:ind w:left="0" w:right="1403" w:firstLine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9.</w:t>
            </w:r>
            <w:proofErr w:type="gramStart"/>
            <w:r>
              <w:rPr>
                <w:rFonts w:ascii="Arial" w:eastAsia="Times New Roman" w:hAnsi="Arial" w:cs="Arial"/>
                <w:szCs w:val="24"/>
              </w:rPr>
              <w:t xml:space="preserve">   (</w:t>
            </w:r>
            <w:proofErr w:type="gramEnd"/>
            <w:r>
              <w:rPr>
                <w:rFonts w:ascii="Arial" w:eastAsia="Times New Roman" w:hAnsi="Arial" w:cs="Arial"/>
                <w:szCs w:val="24"/>
              </w:rPr>
              <w:t>a) 588 J</w:t>
            </w:r>
          </w:p>
          <w:p w:rsidR="0034517A" w:rsidRDefault="0034517A" w:rsidP="0034517A">
            <w:pPr>
              <w:spacing w:after="29" w:line="333" w:lineRule="auto"/>
              <w:ind w:left="0" w:right="1403" w:firstLine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      (b) 4.4 m/s</w:t>
            </w:r>
          </w:p>
          <w:p w:rsidR="0034517A" w:rsidRDefault="0034517A" w:rsidP="0034517A">
            <w:pPr>
              <w:spacing w:after="29" w:line="333" w:lineRule="auto"/>
              <w:ind w:left="0" w:right="1403" w:firstLine="0"/>
              <w:rPr>
                <w:rFonts w:ascii="Arial" w:eastAsia="Times New Roman" w:hAnsi="Arial" w:cs="Arial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zCs w:val="24"/>
              </w:rPr>
              <w:t>10.  (</w:t>
            </w:r>
            <w:proofErr w:type="gramEnd"/>
            <w:r>
              <w:rPr>
                <w:rFonts w:ascii="Arial" w:eastAsia="Times New Roman" w:hAnsi="Arial" w:cs="Arial"/>
                <w:szCs w:val="24"/>
              </w:rPr>
              <w:t xml:space="preserve">a) 617 J  </w:t>
            </w:r>
          </w:p>
          <w:p w:rsidR="00A04A75" w:rsidRPr="0034517A" w:rsidRDefault="0034517A" w:rsidP="0034517A">
            <w:pPr>
              <w:spacing w:after="29" w:line="333" w:lineRule="auto"/>
              <w:ind w:left="0" w:right="1403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       (b)  617 J</w:t>
            </w:r>
          </w:p>
          <w:p w:rsidR="00A04A75" w:rsidRPr="0034517A" w:rsidRDefault="0034517A" w:rsidP="0034517A">
            <w:pPr>
              <w:spacing w:after="0" w:line="259" w:lineRule="auto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       ( c) </w:t>
            </w:r>
            <w:r w:rsidR="00D421ED" w:rsidRPr="0034517A">
              <w:rPr>
                <w:rFonts w:ascii="Arial" w:eastAsia="Times New Roman" w:hAnsi="Arial" w:cs="Arial"/>
                <w:szCs w:val="24"/>
              </w:rPr>
              <w:t>11.7 m</w:t>
            </w:r>
            <w:r>
              <w:rPr>
                <w:rFonts w:ascii="Arial" w:eastAsia="Times New Roman" w:hAnsi="Arial" w:cs="Arial"/>
                <w:szCs w:val="24"/>
              </w:rPr>
              <w:t xml:space="preserve"> /</w:t>
            </w:r>
            <w:r w:rsidR="00D421ED" w:rsidRPr="0034517A">
              <w:rPr>
                <w:rFonts w:ascii="Arial" w:eastAsia="Times New Roman" w:hAnsi="Arial" w:cs="Arial"/>
                <w:szCs w:val="24"/>
              </w:rPr>
              <w:t>s</w:t>
            </w:r>
          </w:p>
        </w:tc>
      </w:tr>
    </w:tbl>
    <w:p w:rsidR="00D421ED" w:rsidRDefault="00D421ED"/>
    <w:sectPr w:rsidR="00D421ED">
      <w:pgSz w:w="11900" w:h="16820"/>
      <w:pgMar w:top="1489" w:right="1561" w:bottom="1317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94030"/>
    <w:multiLevelType w:val="hybridMultilevel"/>
    <w:tmpl w:val="8466A596"/>
    <w:lvl w:ilvl="0" w:tplc="DE68D724">
      <w:start w:val="1"/>
      <w:numFmt w:val="lowerLetter"/>
      <w:lvlText w:val="(%1)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7A0875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28A49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C1ED66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81ABBC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D8479B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0DC6A5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9DACB5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C8D10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82892"/>
    <w:multiLevelType w:val="hybridMultilevel"/>
    <w:tmpl w:val="39CCB4AA"/>
    <w:lvl w:ilvl="0" w:tplc="8C3A2FC0">
      <w:start w:val="3"/>
      <w:numFmt w:val="decimal"/>
      <w:lvlText w:val="%1."/>
      <w:lvlJc w:val="left"/>
      <w:pPr>
        <w:ind w:left="7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6047EBA">
      <w:start w:val="1"/>
      <w:numFmt w:val="lowerLetter"/>
      <w:lvlText w:val="%2"/>
      <w:lvlJc w:val="left"/>
      <w:pPr>
        <w:ind w:left="11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052F858">
      <w:start w:val="1"/>
      <w:numFmt w:val="lowerRoman"/>
      <w:lvlText w:val="%3"/>
      <w:lvlJc w:val="left"/>
      <w:pPr>
        <w:ind w:left="18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87098A8">
      <w:start w:val="1"/>
      <w:numFmt w:val="decimal"/>
      <w:lvlText w:val="%4"/>
      <w:lvlJc w:val="left"/>
      <w:pPr>
        <w:ind w:left="25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89C9FC6">
      <w:start w:val="1"/>
      <w:numFmt w:val="lowerLetter"/>
      <w:lvlText w:val="%5"/>
      <w:lvlJc w:val="left"/>
      <w:pPr>
        <w:ind w:left="32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17F4722A">
      <w:start w:val="1"/>
      <w:numFmt w:val="lowerRoman"/>
      <w:lvlText w:val="%6"/>
      <w:lvlJc w:val="left"/>
      <w:pPr>
        <w:ind w:left="3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48C11E6">
      <w:start w:val="1"/>
      <w:numFmt w:val="decimal"/>
      <w:lvlText w:val="%7"/>
      <w:lvlJc w:val="left"/>
      <w:pPr>
        <w:ind w:left="4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5580FB0">
      <w:start w:val="1"/>
      <w:numFmt w:val="lowerLetter"/>
      <w:lvlText w:val="%8"/>
      <w:lvlJc w:val="left"/>
      <w:pPr>
        <w:ind w:left="5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4D289F2">
      <w:start w:val="1"/>
      <w:numFmt w:val="lowerRoman"/>
      <w:lvlText w:val="%9"/>
      <w:lvlJc w:val="left"/>
      <w:pPr>
        <w:ind w:left="6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8A7EEF"/>
    <w:multiLevelType w:val="hybridMultilevel"/>
    <w:tmpl w:val="C33C8F24"/>
    <w:lvl w:ilvl="0" w:tplc="030E9138">
      <w:start w:val="2"/>
      <w:numFmt w:val="lowerLetter"/>
      <w:lvlText w:val="(%1)"/>
      <w:lvlJc w:val="left"/>
      <w:pPr>
        <w:ind w:left="1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2C724">
      <w:start w:val="1"/>
      <w:numFmt w:val="lowerLetter"/>
      <w:lvlText w:val="%2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0ED8A4">
      <w:start w:val="1"/>
      <w:numFmt w:val="lowerRoman"/>
      <w:lvlText w:val="%3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940DA4">
      <w:start w:val="1"/>
      <w:numFmt w:val="decimal"/>
      <w:lvlText w:val="%4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540632">
      <w:start w:val="1"/>
      <w:numFmt w:val="lowerLetter"/>
      <w:lvlText w:val="%5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C46C18">
      <w:start w:val="1"/>
      <w:numFmt w:val="lowerRoman"/>
      <w:lvlText w:val="%6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00A7A2">
      <w:start w:val="1"/>
      <w:numFmt w:val="decimal"/>
      <w:lvlText w:val="%7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E08AA4">
      <w:start w:val="1"/>
      <w:numFmt w:val="lowerLetter"/>
      <w:lvlText w:val="%8"/>
      <w:lvlJc w:val="left"/>
      <w:pPr>
        <w:ind w:left="6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02CA70">
      <w:start w:val="1"/>
      <w:numFmt w:val="lowerRoman"/>
      <w:lvlText w:val="%9"/>
      <w:lvlJc w:val="left"/>
      <w:pPr>
        <w:ind w:left="6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9B0492"/>
    <w:multiLevelType w:val="hybridMultilevel"/>
    <w:tmpl w:val="2D4C4220"/>
    <w:lvl w:ilvl="0" w:tplc="4A7ABE4E">
      <w:start w:val="1"/>
      <w:numFmt w:val="lowerLetter"/>
      <w:lvlText w:val="(%1)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3C42D0">
      <w:start w:val="1"/>
      <w:numFmt w:val="lowerLetter"/>
      <w:lvlText w:val="%2"/>
      <w:lvlJc w:val="left"/>
      <w:pPr>
        <w:ind w:left="18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84A876">
      <w:start w:val="1"/>
      <w:numFmt w:val="lowerRoman"/>
      <w:lvlText w:val="%3"/>
      <w:lvlJc w:val="left"/>
      <w:pPr>
        <w:ind w:left="25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68C22C">
      <w:start w:val="1"/>
      <w:numFmt w:val="decimal"/>
      <w:lvlText w:val="%4"/>
      <w:lvlJc w:val="left"/>
      <w:pPr>
        <w:ind w:left="32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540C68">
      <w:start w:val="1"/>
      <w:numFmt w:val="lowerLetter"/>
      <w:lvlText w:val="%5"/>
      <w:lvlJc w:val="left"/>
      <w:pPr>
        <w:ind w:left="39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F60B98">
      <w:start w:val="1"/>
      <w:numFmt w:val="lowerRoman"/>
      <w:lvlText w:val="%6"/>
      <w:lvlJc w:val="left"/>
      <w:pPr>
        <w:ind w:left="47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0668AE">
      <w:start w:val="1"/>
      <w:numFmt w:val="decimal"/>
      <w:lvlText w:val="%7"/>
      <w:lvlJc w:val="left"/>
      <w:pPr>
        <w:ind w:left="54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CCF6BA">
      <w:start w:val="1"/>
      <w:numFmt w:val="lowerLetter"/>
      <w:lvlText w:val="%8"/>
      <w:lvlJc w:val="left"/>
      <w:pPr>
        <w:ind w:left="6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D06CC2">
      <w:start w:val="1"/>
      <w:numFmt w:val="lowerRoman"/>
      <w:lvlText w:val="%9"/>
      <w:lvlJc w:val="left"/>
      <w:pPr>
        <w:ind w:left="68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BC4677"/>
    <w:multiLevelType w:val="hybridMultilevel"/>
    <w:tmpl w:val="F6D27F22"/>
    <w:lvl w:ilvl="0" w:tplc="D3FE534A">
      <w:start w:val="2"/>
      <w:numFmt w:val="decimal"/>
      <w:lvlText w:val="%1"/>
      <w:lvlJc w:val="left"/>
      <w:pPr>
        <w:ind w:left="1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484E2B8">
      <w:start w:val="1"/>
      <w:numFmt w:val="lowerLetter"/>
      <w:lvlText w:val="%2"/>
      <w:lvlJc w:val="left"/>
      <w:pPr>
        <w:ind w:left="1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29E23FC">
      <w:start w:val="1"/>
      <w:numFmt w:val="lowerRoman"/>
      <w:lvlText w:val="%3"/>
      <w:lvlJc w:val="left"/>
      <w:pPr>
        <w:ind w:left="2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6260CAA">
      <w:start w:val="1"/>
      <w:numFmt w:val="decimal"/>
      <w:lvlText w:val="%4"/>
      <w:lvlJc w:val="left"/>
      <w:pPr>
        <w:ind w:left="3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DA09102">
      <w:start w:val="1"/>
      <w:numFmt w:val="lowerLetter"/>
      <w:lvlText w:val="%5"/>
      <w:lvlJc w:val="left"/>
      <w:pPr>
        <w:ind w:left="4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4443542">
      <w:start w:val="1"/>
      <w:numFmt w:val="lowerRoman"/>
      <w:lvlText w:val="%6"/>
      <w:lvlJc w:val="left"/>
      <w:pPr>
        <w:ind w:left="4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652707C">
      <w:start w:val="1"/>
      <w:numFmt w:val="decimal"/>
      <w:lvlText w:val="%7"/>
      <w:lvlJc w:val="left"/>
      <w:pPr>
        <w:ind w:left="5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660F340">
      <w:start w:val="1"/>
      <w:numFmt w:val="lowerLetter"/>
      <w:lvlText w:val="%8"/>
      <w:lvlJc w:val="left"/>
      <w:pPr>
        <w:ind w:left="6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CA888F6">
      <w:start w:val="1"/>
      <w:numFmt w:val="lowerRoman"/>
      <w:lvlText w:val="%9"/>
      <w:lvlJc w:val="left"/>
      <w:pPr>
        <w:ind w:left="7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F155C7"/>
    <w:multiLevelType w:val="hybridMultilevel"/>
    <w:tmpl w:val="DDF6E188"/>
    <w:lvl w:ilvl="0" w:tplc="CBB0CA66">
      <w:start w:val="1"/>
      <w:numFmt w:val="lowerLetter"/>
      <w:lvlText w:val="(%1)"/>
      <w:lvlJc w:val="left"/>
      <w:pPr>
        <w:ind w:left="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7E4C84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BC0FC8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421F98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86C29A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A4BF72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887C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A455D2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626126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75"/>
    <w:rsid w:val="0034517A"/>
    <w:rsid w:val="00A04A75"/>
    <w:rsid w:val="00A264C0"/>
    <w:rsid w:val="00C14551"/>
    <w:rsid w:val="00D4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5CDB"/>
  <w15:docId w15:val="{87C412CA-BA2A-45E1-9863-4279B6D9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2" w:line="222" w:lineRule="auto"/>
      <w:ind w:left="751" w:hanging="715"/>
      <w:jc w:val="both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5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DAAA33DC</Template>
  <TotalTime>12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MathSci Staff Study-20200330120255</vt:lpstr>
    </vt:vector>
  </TitlesOfParts>
  <Company>Department of Education Western Australia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MathSci Staff Study-20200330120255</dc:title>
  <dc:subject/>
  <dc:creator>SMITH Karen [Harrisdale Senior High School]</dc:creator>
  <cp:keywords/>
  <cp:lastModifiedBy>SMITH Karen [Harrisdale Senior High School]</cp:lastModifiedBy>
  <cp:revision>4</cp:revision>
  <dcterms:created xsi:type="dcterms:W3CDTF">2020-03-30T04:23:00Z</dcterms:created>
  <dcterms:modified xsi:type="dcterms:W3CDTF">2020-03-30T04:25:00Z</dcterms:modified>
</cp:coreProperties>
</file>